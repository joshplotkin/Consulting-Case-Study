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1799872D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2372C520" w14:textId="77777777" w:rsidR="009F0C0C" w:rsidRPr="009E19B4" w:rsidRDefault="00115E14" w:rsidP="00115E14">
            <w:pPr>
              <w:pStyle w:val="Month"/>
            </w:pPr>
            <w:r w:rsidRPr="00115E14">
              <w:rPr>
                <w:sz w:val="48"/>
                <w:szCs w:val="48"/>
              </w:rPr>
              <w:t xml:space="preserve">Owl’s Brew Demo </w:t>
            </w:r>
            <w:proofErr w:type="gramStart"/>
            <w:r w:rsidRPr="00115E14">
              <w:rPr>
                <w:sz w:val="48"/>
                <w:szCs w:val="48"/>
              </w:rPr>
              <w:t>Calendar</w:t>
            </w:r>
            <w:r>
              <w:rPr>
                <w:sz w:val="44"/>
                <w:szCs w:val="44"/>
              </w:rPr>
              <w:t xml:space="preserve">             </w:t>
            </w:r>
            <w:r w:rsidRPr="00115E14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     </w:t>
            </w:r>
            <w:proofErr w:type="gramEnd"/>
            <w:r w:rsidR="009F0C0C" w:rsidRPr="009E19B4">
              <w:fldChar w:fldCharType="begin"/>
            </w:r>
            <w:r w:rsidR="009F0C0C" w:rsidRPr="009E19B4">
              <w:instrText xml:space="preserve"> DOCVARIABLE  MonthStart \@ MMMM \* MERGEFORMAT </w:instrText>
            </w:r>
            <w:r w:rsidR="009F0C0C" w:rsidRPr="009E19B4">
              <w:fldChar w:fldCharType="separate"/>
            </w:r>
            <w:r>
              <w:t>March</w:t>
            </w:r>
            <w:r w:rsidR="009F0C0C"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0501229D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15E14">
              <w:t>2014</w:t>
            </w:r>
            <w:r w:rsidRPr="009E19B4">
              <w:fldChar w:fldCharType="end"/>
            </w:r>
          </w:p>
        </w:tc>
      </w:tr>
    </w:tbl>
    <w:p w14:paraId="77E38E47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6738C" w14:paraId="27D17715" w14:textId="77777777" w:rsidTr="00D1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6FD63E3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091CB625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D8462EA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4AD36AB2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BB117A4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E4B469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EA0513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06738C" w14:paraId="00521275" w14:textId="77777777" w:rsidTr="00D12AAE">
        <w:tc>
          <w:tcPr>
            <w:tcW w:w="714" w:type="pct"/>
            <w:tcBorders>
              <w:bottom w:val="nil"/>
            </w:tcBorders>
          </w:tcPr>
          <w:p w14:paraId="29D2178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115E14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BDE5B8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115E14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C6A4C0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115E14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4F4218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115E14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4B7289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115E14">
              <w:instrText>Saturday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19CD59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115E14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8BAC63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115E14">
              <w:instrText>Saturday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2</w:t>
            </w:r>
            <w:r w:rsidRPr="00566EB4">
              <w:fldChar w:fldCharType="end"/>
            </w:r>
          </w:p>
        </w:tc>
      </w:tr>
      <w:tr w:rsidR="0006738C" w14:paraId="75C5AA7E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79ABF02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69EABE3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034E482" w14:textId="77777777" w:rsidR="00E15BE2" w:rsidRPr="0023365C" w:rsidRDefault="00E15BE2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82EF5D2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C991B50" w14:textId="77777777" w:rsidR="00E15BE2" w:rsidRDefault="00E15BE2" w:rsidP="00566EB4"/>
          <w:p w14:paraId="68B97962" w14:textId="77777777" w:rsidR="00115E14" w:rsidRDefault="00115E14" w:rsidP="00566EB4"/>
          <w:p w14:paraId="2E72916D" w14:textId="77777777" w:rsidR="00115E14" w:rsidRPr="00566EB4" w:rsidRDefault="00115E14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C41D9F6" w14:textId="77777777" w:rsidR="00E15BE2" w:rsidRPr="00566EB4" w:rsidRDefault="00115E14" w:rsidP="00566EB4">
            <w:r>
              <w:t>West Elm Broadway 1pm-4pm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553AAA2" w14:textId="04701890" w:rsidR="00E15BE2" w:rsidRPr="00566EB4" w:rsidRDefault="00164EE6" w:rsidP="00566EB4">
            <w:r>
              <w:t>West Elm Dumbo 2pm – 5pm</w:t>
            </w:r>
          </w:p>
        </w:tc>
      </w:tr>
      <w:tr w:rsidR="00E15BE2" w14:paraId="6265201B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B2A92F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115E14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B54FCD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115E14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674F8F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115E14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080A19B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115E14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1C48AC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115E14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C0CDB7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115E14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44C690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115E14">
              <w:rPr>
                <w:noProof/>
              </w:rPr>
              <w:t>9</w:t>
            </w:r>
            <w:r w:rsidRPr="00566EB4">
              <w:fldChar w:fldCharType="end"/>
            </w:r>
          </w:p>
        </w:tc>
      </w:tr>
      <w:tr w:rsidR="00E15BE2" w14:paraId="690783B2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C8D965B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ECE0623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0CE47D5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4A66510" w14:textId="6624F355" w:rsidR="00111789" w:rsidRPr="00566EB4" w:rsidRDefault="00115E14" w:rsidP="00111789">
            <w:r>
              <w:t>Fairway 86</w:t>
            </w:r>
            <w:r w:rsidRPr="00115E14">
              <w:rPr>
                <w:vertAlign w:val="superscript"/>
              </w:rPr>
              <w:t>th</w:t>
            </w:r>
            <w:r w:rsidR="00CA4EF0">
              <w:t xml:space="preserve"> St </w:t>
            </w:r>
            <w:r>
              <w:t xml:space="preserve">3pm-6pm </w:t>
            </w:r>
            <w:r w:rsidR="00111789">
              <w:t>(Harmony)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E7FD081" w14:textId="77777777" w:rsidR="00E15BE2" w:rsidRDefault="00E15BE2" w:rsidP="00566EB4"/>
          <w:p w14:paraId="086EEB52" w14:textId="77777777" w:rsidR="00115E14" w:rsidRDefault="00115E14" w:rsidP="00566EB4"/>
          <w:p w14:paraId="22466628" w14:textId="77777777" w:rsidR="00115E14" w:rsidRPr="00566EB4" w:rsidRDefault="00115E14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1C9DD4F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83BCBD5" w14:textId="001339DD" w:rsidR="00E15BE2" w:rsidRPr="00566EB4" w:rsidRDefault="008478C7" w:rsidP="00566EB4">
            <w:r>
              <w:t>Fairway Kips Bay</w:t>
            </w:r>
            <w:r w:rsidR="00111789">
              <w:t xml:space="preserve"> (Harmony)</w:t>
            </w:r>
            <w:r>
              <w:t xml:space="preserve"> 3pm-6pm</w:t>
            </w:r>
          </w:p>
        </w:tc>
      </w:tr>
      <w:tr w:rsidR="00E15BE2" w14:paraId="6C0E4273" w14:textId="77777777" w:rsidTr="00D12AAE">
        <w:tc>
          <w:tcPr>
            <w:tcW w:w="714" w:type="pct"/>
            <w:tcBorders>
              <w:bottom w:val="nil"/>
            </w:tcBorders>
          </w:tcPr>
          <w:p w14:paraId="605421EC" w14:textId="7DC0AFF1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115E14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6A647E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115E14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4215B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115E14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EC8131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115E14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C90EEC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115E14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F256CE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115E14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9D002F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115E14">
              <w:rPr>
                <w:noProof/>
              </w:rPr>
              <w:t>16</w:t>
            </w:r>
            <w:r w:rsidRPr="00566EB4">
              <w:fldChar w:fldCharType="end"/>
            </w:r>
          </w:p>
        </w:tc>
      </w:tr>
      <w:tr w:rsidR="00E15BE2" w14:paraId="7DEA1312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A18209F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AA874DE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B981AEC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54DCB5E" w14:textId="18C9282B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FBF84BA" w14:textId="55138A8D" w:rsidR="00115E14" w:rsidRDefault="00111789" w:rsidP="00566EB4">
            <w:r>
              <w:t xml:space="preserve">Whole Foods </w:t>
            </w:r>
            <w:proofErr w:type="spellStart"/>
            <w:r>
              <w:t>Gowanus</w:t>
            </w:r>
            <w:proofErr w:type="spellEnd"/>
            <w:r>
              <w:t xml:space="preserve"> 4pm-7pm</w:t>
            </w:r>
          </w:p>
          <w:p w14:paraId="415382B3" w14:textId="77777777" w:rsidR="00115E14" w:rsidRPr="00566EB4" w:rsidRDefault="00115E14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BC9F088" w14:textId="25C75637" w:rsidR="00E15BE2" w:rsidRPr="00566EB4" w:rsidRDefault="00CA4EF0" w:rsidP="00566EB4">
            <w:r>
              <w:t>Fairway Woodland Pa</w:t>
            </w:r>
            <w:r w:rsidR="00A56803">
              <w:t>r</w:t>
            </w:r>
            <w:r w:rsidR="00616349">
              <w:t>k 12pm-3pm/ Greene Grape Annex 5pm-8pm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D1D73A3" w14:textId="4AA14B7D" w:rsidR="00E15BE2" w:rsidRPr="00566EB4" w:rsidRDefault="00115E14" w:rsidP="00566EB4">
            <w:r>
              <w:t>Fairway Red Hook</w:t>
            </w:r>
            <w:r w:rsidR="00B6329F">
              <w:t xml:space="preserve"> (Harmony)</w:t>
            </w:r>
            <w:r>
              <w:t xml:space="preserve"> 2pm-5pm</w:t>
            </w:r>
          </w:p>
        </w:tc>
      </w:tr>
      <w:tr w:rsidR="00E15BE2" w14:paraId="0A5C4FD7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7EA981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15E14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DD9A29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15E14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1404F5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15E14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B3031B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15E14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2F112E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15E14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56EE95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15E14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AFA2B5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15E14">
              <w:rPr>
                <w:noProof/>
              </w:rPr>
              <w:t>23</w:t>
            </w:r>
            <w:r w:rsidRPr="00566EB4">
              <w:fldChar w:fldCharType="end"/>
            </w:r>
          </w:p>
        </w:tc>
      </w:tr>
      <w:tr w:rsidR="0006738C" w14:paraId="494B4B7A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126FB24A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21789C9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C0DDA1B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A7521D6" w14:textId="470599C3" w:rsidR="00E15BE2" w:rsidRPr="00566EB4" w:rsidRDefault="007662EF" w:rsidP="00566EB4">
            <w:r>
              <w:t>Gourmet Garage E 64</w:t>
            </w:r>
            <w:r w:rsidRPr="007662EF">
              <w:rPr>
                <w:vertAlign w:val="superscript"/>
              </w:rPr>
              <w:t>th</w:t>
            </w:r>
            <w:r>
              <w:t xml:space="preserve"> St (4pm-7pm)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A9FFB63" w14:textId="77777777" w:rsidR="00E15BE2" w:rsidRDefault="00E15BE2" w:rsidP="00566EB4"/>
          <w:p w14:paraId="667BED7D" w14:textId="251D4380" w:rsidR="00115E14" w:rsidRDefault="00CC3915" w:rsidP="00566EB4">
            <w:r>
              <w:t>Eli’s Manhattan 4pm-7pm</w:t>
            </w:r>
          </w:p>
          <w:p w14:paraId="3B52BD3C" w14:textId="77777777" w:rsidR="00115E14" w:rsidRPr="00566EB4" w:rsidRDefault="00115E14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75E5D1B" w14:textId="705533A2" w:rsidR="00E15BE2" w:rsidRDefault="00284B74" w:rsidP="00566EB4">
            <w:r>
              <w:t>Fairway Nanuet 3pm-6pm</w:t>
            </w:r>
            <w:r w:rsidR="004F243A">
              <w:t xml:space="preserve"> / </w:t>
            </w:r>
            <w:proofErr w:type="spellStart"/>
            <w:r w:rsidR="004F243A">
              <w:t>Nolita</w:t>
            </w:r>
            <w:proofErr w:type="spellEnd"/>
            <w:r w:rsidR="004F243A">
              <w:t xml:space="preserve"> Mart 1pm-3pm</w:t>
            </w:r>
          </w:p>
          <w:p w14:paraId="7032850E" w14:textId="77777777" w:rsidR="00284B74" w:rsidRPr="00566EB4" w:rsidRDefault="00284B74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D275741" w14:textId="7816C06D" w:rsidR="00E15BE2" w:rsidRPr="00566EB4" w:rsidRDefault="00164EE6" w:rsidP="00566EB4">
            <w:r>
              <w:t>West Elm Dumbo 2pm – 5pm</w:t>
            </w:r>
            <w:r w:rsidR="007B2ADA">
              <w:t xml:space="preserve"> (Harmony)</w:t>
            </w:r>
            <w:r w:rsidR="004F243A">
              <w:t xml:space="preserve"> / WFM Melrose 12pm-3pm</w:t>
            </w:r>
          </w:p>
        </w:tc>
      </w:tr>
      <w:tr w:rsidR="0006738C" w14:paraId="586F2FDA" w14:textId="77777777" w:rsidTr="00D12AAE">
        <w:tc>
          <w:tcPr>
            <w:tcW w:w="714" w:type="pct"/>
            <w:tcBorders>
              <w:bottom w:val="nil"/>
            </w:tcBorders>
          </w:tcPr>
          <w:p w14:paraId="689B729E" w14:textId="0A26AA28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E88F56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73C7B9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65E28A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54A252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87FE92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E20B93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30</w:t>
            </w:r>
            <w:r w:rsidRPr="00566EB4">
              <w:fldChar w:fldCharType="end"/>
            </w:r>
          </w:p>
        </w:tc>
      </w:tr>
      <w:tr w:rsidR="0006738C" w14:paraId="3FE84860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C8B9E1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33D3877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EAC121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A3E9C33" w14:textId="275D844C" w:rsidR="00E15BE2" w:rsidRPr="00627DFE" w:rsidRDefault="00627DFE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627DFE">
              <w:rPr>
                <w:color w:val="auto"/>
                <w:sz w:val="22"/>
                <w:szCs w:val="22"/>
              </w:rPr>
              <w:t>Fairway Westbury 3pm – 6pm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9806788" w14:textId="744C42AB" w:rsidR="00115E14" w:rsidRPr="00231F19" w:rsidRDefault="00B6329F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B6329F">
              <w:rPr>
                <w:color w:val="auto"/>
                <w:sz w:val="22"/>
                <w:szCs w:val="22"/>
              </w:rPr>
              <w:t xml:space="preserve">Whole Foods </w:t>
            </w:r>
            <w:proofErr w:type="spellStart"/>
            <w:r w:rsidRPr="00B6329F">
              <w:rPr>
                <w:color w:val="auto"/>
                <w:sz w:val="22"/>
                <w:szCs w:val="22"/>
              </w:rPr>
              <w:t>Gowanus</w:t>
            </w:r>
            <w:proofErr w:type="spellEnd"/>
            <w:r w:rsidRPr="00B6329F">
              <w:rPr>
                <w:color w:val="auto"/>
                <w:sz w:val="22"/>
                <w:szCs w:val="22"/>
              </w:rPr>
              <w:t xml:space="preserve"> Demo 4pm-7pm</w:t>
            </w:r>
            <w:r w:rsidR="000004EB">
              <w:rPr>
                <w:color w:val="auto"/>
                <w:sz w:val="22"/>
                <w:szCs w:val="22"/>
              </w:rPr>
              <w:t xml:space="preserve"> / Art of the Table4pm-7pm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E107432" w14:textId="77777777" w:rsidR="00E15BE2" w:rsidRPr="00115E14" w:rsidRDefault="00CA4EF0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Fairway Red Hook</w:t>
            </w:r>
            <w:r w:rsidR="00115E14" w:rsidRPr="00115E14">
              <w:rPr>
                <w:color w:val="auto"/>
                <w:sz w:val="22"/>
                <w:szCs w:val="22"/>
              </w:rPr>
              <w:t xml:space="preserve"> 2pm-5pm</w:t>
            </w:r>
            <w:r>
              <w:rPr>
                <w:color w:val="auto"/>
                <w:sz w:val="22"/>
                <w:szCs w:val="22"/>
              </w:rPr>
              <w:t xml:space="preserve"> / Fairway Woodland Park 12pm-3pm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4666F2" w14:textId="1BE10864" w:rsidR="00E15BE2" w:rsidRPr="008478C7" w:rsidRDefault="008478C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8478C7">
              <w:rPr>
                <w:color w:val="auto"/>
                <w:sz w:val="22"/>
                <w:szCs w:val="22"/>
              </w:rPr>
              <w:t>Fairway Kips Bay 3pm-6pm</w:t>
            </w:r>
            <w:r w:rsidR="007B2ADA">
              <w:rPr>
                <w:color w:val="auto"/>
                <w:sz w:val="22"/>
                <w:szCs w:val="22"/>
              </w:rPr>
              <w:t xml:space="preserve"> (Harmony)</w:t>
            </w:r>
            <w:bookmarkStart w:id="0" w:name="_GoBack"/>
            <w:bookmarkEnd w:id="0"/>
          </w:p>
        </w:tc>
      </w:tr>
      <w:tr w:rsidR="0006738C" w14:paraId="455954E7" w14:textId="77777777" w:rsidTr="00D12AAE">
        <w:trPr>
          <w:trHeight w:val="274"/>
        </w:trPr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D2D6B7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15E14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280468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A12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15E14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15E14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E1DF5B7" w14:textId="77777777"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E685D6D" w14:textId="77777777"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4D4E075" w14:textId="77777777"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5B3DBBF" w14:textId="77777777"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001EFCC" w14:textId="77777777" w:rsidR="00E15BE2" w:rsidRDefault="00E15BE2" w:rsidP="006160CB">
            <w:pPr>
              <w:pStyle w:val="Dates"/>
            </w:pPr>
          </w:p>
        </w:tc>
      </w:tr>
    </w:tbl>
    <w:p w14:paraId="7EECC62A" w14:textId="77777777" w:rsidR="007A7447" w:rsidRDefault="007A7447"/>
    <w:tbl>
      <w:tblPr>
        <w:tblW w:w="0" w:type="auto"/>
        <w:tblLook w:val="04A0" w:firstRow="1" w:lastRow="0" w:firstColumn="1" w:lastColumn="0" w:noHBand="0" w:noVBand="1"/>
      </w:tblPr>
      <w:tblGrid>
        <w:gridCol w:w="3654"/>
      </w:tblGrid>
      <w:tr w:rsidR="00115E14" w14:paraId="00749D4E" w14:textId="77777777" w:rsidTr="00D12AAE">
        <w:tc>
          <w:tcPr>
            <w:tcW w:w="3654" w:type="dxa"/>
          </w:tcPr>
          <w:p w14:paraId="5C7B478C" w14:textId="77777777" w:rsidR="00115E14" w:rsidRPr="006160CB" w:rsidRDefault="00115E14" w:rsidP="006160CB">
            <w:pPr>
              <w:pStyle w:val="Heading1"/>
              <w:rPr>
                <w:sz w:val="22"/>
                <w:szCs w:val="22"/>
              </w:rPr>
            </w:pPr>
          </w:p>
        </w:tc>
      </w:tr>
    </w:tbl>
    <w:p w14:paraId="14C36BD7" w14:textId="77777777" w:rsidR="009F0C0C" w:rsidRPr="00B209EC" w:rsidRDefault="009F0C0C"/>
    <w:sectPr w:rsidR="009F0C0C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8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/31/2014"/>
    <w:docVar w:name="MonthStart" w:val="3/1/2014"/>
  </w:docVars>
  <w:rsids>
    <w:rsidRoot w:val="00115E14"/>
    <w:rsid w:val="000004EB"/>
    <w:rsid w:val="000204FE"/>
    <w:rsid w:val="00043743"/>
    <w:rsid w:val="0006738C"/>
    <w:rsid w:val="000773D4"/>
    <w:rsid w:val="000F4FC6"/>
    <w:rsid w:val="00111789"/>
    <w:rsid w:val="00115E14"/>
    <w:rsid w:val="00121459"/>
    <w:rsid w:val="001215A1"/>
    <w:rsid w:val="00164EE6"/>
    <w:rsid w:val="0017296A"/>
    <w:rsid w:val="00174989"/>
    <w:rsid w:val="00200FF8"/>
    <w:rsid w:val="002011B4"/>
    <w:rsid w:val="002068BF"/>
    <w:rsid w:val="00213714"/>
    <w:rsid w:val="00231F19"/>
    <w:rsid w:val="0023365C"/>
    <w:rsid w:val="00284B74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D44A3"/>
    <w:rsid w:val="004F243A"/>
    <w:rsid w:val="00557BCC"/>
    <w:rsid w:val="00566EB4"/>
    <w:rsid w:val="00572A35"/>
    <w:rsid w:val="0058388E"/>
    <w:rsid w:val="006160CB"/>
    <w:rsid w:val="00616349"/>
    <w:rsid w:val="006163BF"/>
    <w:rsid w:val="00627DFE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662EF"/>
    <w:rsid w:val="00773432"/>
    <w:rsid w:val="007A7447"/>
    <w:rsid w:val="007B2ADA"/>
    <w:rsid w:val="00805C8A"/>
    <w:rsid w:val="00815349"/>
    <w:rsid w:val="008249A2"/>
    <w:rsid w:val="008478C7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56803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6329F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763AE"/>
    <w:rsid w:val="00C769C3"/>
    <w:rsid w:val="00CA4EF0"/>
    <w:rsid w:val="00CA6150"/>
    <w:rsid w:val="00CC3915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0373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15E14"/>
    <w:pPr>
      <w:spacing w:after="6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115E14"/>
    <w:rPr>
      <w:color w:val="7F7F7F" w:themeColor="text1" w:themeTint="80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15E14"/>
    <w:pPr>
      <w:spacing w:after="6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115E14"/>
    <w:rPr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4F113-666E-8041-8FFE-7D938F83E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38</TotalTime>
  <Pages>2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14</cp:revision>
  <cp:lastPrinted>2010-05-04T19:24:00Z</cp:lastPrinted>
  <dcterms:created xsi:type="dcterms:W3CDTF">2014-02-10T20:12:00Z</dcterms:created>
  <dcterms:modified xsi:type="dcterms:W3CDTF">2014-03-14T16:16:00Z</dcterms:modified>
  <cp:category/>
</cp:coreProperties>
</file>