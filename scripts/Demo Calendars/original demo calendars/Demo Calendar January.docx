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50DFA5C7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70E21564" w14:textId="77777777" w:rsidR="009F0C0C" w:rsidRPr="009E19B4" w:rsidRDefault="00053ABB" w:rsidP="009F0C0C">
            <w:pPr>
              <w:pStyle w:val="Month"/>
              <w:jc w:val="right"/>
            </w:pPr>
            <w:r w:rsidRPr="00053ABB">
              <w:rPr>
                <w:sz w:val="48"/>
                <w:szCs w:val="48"/>
              </w:rPr>
              <w:t>Owl’s Brew Demo</w:t>
            </w:r>
            <w:r>
              <w:rPr>
                <w:sz w:val="48"/>
                <w:szCs w:val="48"/>
              </w:rPr>
              <w:t xml:space="preserve"> Calendar       </w:t>
            </w:r>
            <w:r w:rsidR="009F0C0C" w:rsidRPr="009E19B4">
              <w:fldChar w:fldCharType="begin"/>
            </w:r>
            <w:r w:rsidR="009F0C0C" w:rsidRPr="009E19B4">
              <w:instrText xml:space="preserve"> DOCVARIABLE  MonthStart \@ MMMM \* MERGEFORMAT </w:instrText>
            </w:r>
            <w:r w:rsidR="009F0C0C" w:rsidRPr="009E19B4">
              <w:fldChar w:fldCharType="separate"/>
            </w:r>
            <w:r>
              <w:t>January</w:t>
            </w:r>
            <w:r w:rsidR="009F0C0C"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2C5B97EA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053ABB">
              <w:t>2014</w:t>
            </w:r>
            <w:r w:rsidRPr="009E19B4">
              <w:fldChar w:fldCharType="end"/>
            </w:r>
          </w:p>
        </w:tc>
      </w:tr>
    </w:tbl>
    <w:p w14:paraId="2EE79EDB" w14:textId="77777777" w:rsidR="009F0C0C" w:rsidRDefault="009F0C0C" w:rsidP="0006738C"/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9A2D1D" w14:paraId="5014C387" w14:textId="77777777" w:rsidTr="003B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06C6100D" w14:textId="77777777" w:rsidR="009A2D1D" w:rsidRDefault="009A2D1D" w:rsidP="00DB67F4">
            <w:pPr>
              <w:pStyle w:val="Days"/>
            </w:pPr>
            <w:r>
              <w:t>Sunday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77628A0D" w14:textId="77777777" w:rsidR="009A2D1D" w:rsidRDefault="009A2D1D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1A5711EE" w14:textId="77777777" w:rsidR="009A2D1D" w:rsidRDefault="009A2D1D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19579F05" w14:textId="77777777" w:rsidR="009A2D1D" w:rsidRDefault="009A2D1D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17C4833" w14:textId="77777777" w:rsidR="009A2D1D" w:rsidRDefault="009A2D1D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7EAAE03" w14:textId="77777777" w:rsidR="009A2D1D" w:rsidRDefault="009A2D1D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712268A0" w14:textId="77777777" w:rsidR="009A2D1D" w:rsidRDefault="009A2D1D" w:rsidP="00DB67F4">
            <w:pPr>
              <w:pStyle w:val="Days"/>
            </w:pPr>
            <w:r>
              <w:t>Saturday</w:t>
            </w:r>
          </w:p>
        </w:tc>
      </w:tr>
      <w:tr w:rsidR="009A2D1D" w14:paraId="5B21E4F0" w14:textId="77777777" w:rsidTr="00D12AAE">
        <w:tc>
          <w:tcPr>
            <w:tcW w:w="714" w:type="pct"/>
            <w:tcBorders>
              <w:bottom w:val="nil"/>
            </w:tcBorders>
          </w:tcPr>
          <w:p w14:paraId="479DE031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53ABB">
              <w:instrText>Wednesday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>" 1 ""</w:instrTex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EAEA2F4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53ABB">
              <w:instrText>Wednesday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Monday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CAE1460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53ABB">
              <w:instrText>Wednesday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Tuesday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508763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53ABB">
              <w:instrText>Wednesday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Wednesday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B40061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="00053ABB">
              <w:fldChar w:fldCharType="separate"/>
            </w:r>
            <w:r w:rsidR="00053ABB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56692A5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53ABB">
              <w:instrText>Wednesday</w:instrText>
            </w:r>
            <w:r w:rsidRPr="00566EB4">
              <w:fldChar w:fldCharType="end"/>
            </w:r>
            <w:r w:rsidRPr="00566EB4">
              <w:instrText>= "</w:instrText>
            </w:r>
            <w:r>
              <w:instrText>Thursday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053ABB">
              <w:fldChar w:fldCharType="separate"/>
            </w:r>
            <w:r w:rsidR="00053ABB">
              <w:rPr>
                <w:noProof/>
              </w:rPr>
              <w:instrText>2</w:instrText>
            </w:r>
            <w:r w:rsidRPr="00566EB4">
              <w:fldChar w:fldCharType="end"/>
            </w:r>
            <w:r w:rsidR="00053ABB">
              <w:fldChar w:fldCharType="separate"/>
            </w:r>
            <w:r w:rsidR="00053ABB">
              <w:rPr>
                <w:noProof/>
              </w:rPr>
              <w:t>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B1487D4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53ABB">
              <w:instrText>Wednesday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Friday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053ABB">
              <w:fldChar w:fldCharType="separate"/>
            </w:r>
            <w:r w:rsidR="00053ABB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fldChar w:fldCharType="separate"/>
            </w:r>
            <w:r w:rsidR="00053ABB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AB9939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53ABB">
              <w:instrText>Wednesday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Saturday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fldChar w:fldCharType="separate"/>
            </w:r>
            <w:r w:rsidR="00053ABB">
              <w:rPr>
                <w:noProof/>
              </w:rPr>
              <w:t>4</w:t>
            </w:r>
            <w:r w:rsidRPr="00566EB4">
              <w:fldChar w:fldCharType="end"/>
            </w:r>
          </w:p>
        </w:tc>
      </w:tr>
      <w:tr w:rsidR="009A2D1D" w14:paraId="65B51B42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E58C519" w14:textId="77777777" w:rsidR="009A2D1D" w:rsidRDefault="009A2D1D" w:rsidP="00566EB4"/>
          <w:p w14:paraId="6E8E17DC" w14:textId="77777777" w:rsidR="00053ABB" w:rsidRDefault="00053ABB" w:rsidP="00566EB4"/>
          <w:p w14:paraId="5C365393" w14:textId="77777777" w:rsidR="00053ABB" w:rsidRDefault="00053ABB" w:rsidP="00566EB4"/>
          <w:p w14:paraId="2B310399" w14:textId="77777777" w:rsidR="00053ABB" w:rsidRPr="00566EB4" w:rsidRDefault="00053ABB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263CC37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99E2656" w14:textId="77777777" w:rsidR="009A2D1D" w:rsidRPr="0023365C" w:rsidRDefault="009A2D1D" w:rsidP="00A75A9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331683D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978D26F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2DEA35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B7EACBA" w14:textId="77777777" w:rsidR="009A2D1D" w:rsidRPr="00566EB4" w:rsidRDefault="009A2D1D" w:rsidP="00566EB4"/>
        </w:tc>
      </w:tr>
      <w:tr w:rsidR="009A2D1D" w14:paraId="5BEDAC17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FE39BF3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053ABB">
              <w:rPr>
                <w:noProof/>
              </w:rPr>
              <w:t>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9E2A57A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053ABB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6F2F7E2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053ABB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21C8CA4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053ABB">
              <w:rPr>
                <w:noProof/>
              </w:rPr>
              <w:t>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C4C4CDD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053ABB">
              <w:rPr>
                <w:noProof/>
              </w:rPr>
              <w:t>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62D9997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053ABB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E6A37DB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053ABB">
              <w:rPr>
                <w:noProof/>
              </w:rPr>
              <w:t>11</w:t>
            </w:r>
            <w:r w:rsidRPr="00566EB4">
              <w:fldChar w:fldCharType="end"/>
            </w:r>
          </w:p>
        </w:tc>
      </w:tr>
      <w:tr w:rsidR="009A2D1D" w14:paraId="31C398B8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7EFDEE6" w14:textId="77777777" w:rsidR="009A2D1D" w:rsidRDefault="009A2D1D" w:rsidP="00566EB4"/>
          <w:p w14:paraId="5846F0A6" w14:textId="77777777" w:rsidR="00053ABB" w:rsidRDefault="00053ABB" w:rsidP="00566EB4"/>
          <w:p w14:paraId="348AFB01" w14:textId="77777777" w:rsidR="00053ABB" w:rsidRDefault="00053ABB" w:rsidP="00566EB4"/>
          <w:p w14:paraId="52CC2204" w14:textId="77777777" w:rsidR="00053ABB" w:rsidRPr="00566EB4" w:rsidRDefault="00053ABB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C41C652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26233F3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C6FA402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1F39315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85E597E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69C35AB" w14:textId="77777777" w:rsidR="009A2D1D" w:rsidRPr="00566EB4" w:rsidRDefault="009A2D1D" w:rsidP="00566EB4"/>
        </w:tc>
      </w:tr>
      <w:tr w:rsidR="009A2D1D" w14:paraId="32310FAD" w14:textId="77777777" w:rsidTr="00D12AAE">
        <w:tc>
          <w:tcPr>
            <w:tcW w:w="714" w:type="pct"/>
            <w:tcBorders>
              <w:bottom w:val="nil"/>
            </w:tcBorders>
          </w:tcPr>
          <w:p w14:paraId="37C69C24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053ABB">
              <w:rPr>
                <w:noProof/>
              </w:rPr>
              <w:t>12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960EDFD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053ABB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696E5BD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053ABB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5F873E8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053ABB">
              <w:rPr>
                <w:noProof/>
              </w:rPr>
              <w:t>15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8342A6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053ABB">
              <w:rPr>
                <w:noProof/>
              </w:rPr>
              <w:t>16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1A0E36D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053ABB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4418FA9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053ABB">
              <w:rPr>
                <w:noProof/>
              </w:rPr>
              <w:t>18</w:t>
            </w:r>
            <w:r w:rsidRPr="00566EB4">
              <w:fldChar w:fldCharType="end"/>
            </w:r>
          </w:p>
        </w:tc>
      </w:tr>
      <w:tr w:rsidR="009A2D1D" w14:paraId="3E263B46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F33378E" w14:textId="77777777" w:rsidR="009A2D1D" w:rsidRDefault="009A2D1D" w:rsidP="00566EB4"/>
          <w:p w14:paraId="0AE6FA4C" w14:textId="77777777" w:rsidR="00053ABB" w:rsidRDefault="00053ABB" w:rsidP="00566EB4"/>
          <w:p w14:paraId="5A1CFE2D" w14:textId="77777777" w:rsidR="00053ABB" w:rsidRDefault="00053ABB" w:rsidP="00566EB4"/>
          <w:p w14:paraId="254FEE43" w14:textId="77777777" w:rsidR="00053ABB" w:rsidRPr="00566EB4" w:rsidRDefault="00053ABB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6743D56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461BA2D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4301116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30C506F" w14:textId="77777777" w:rsidR="009A2D1D" w:rsidRPr="00566EB4" w:rsidRDefault="00D77337" w:rsidP="00566EB4">
            <w:r w:rsidRPr="00D77337">
              <w:rPr>
                <w:sz w:val="24"/>
                <w:szCs w:val="24"/>
              </w:rPr>
              <w:t>Whole Foods Tribeca (Calli 4pm-7pm)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A768B30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0C69A9C" w14:textId="77777777" w:rsidR="009A2D1D" w:rsidRPr="00566EB4" w:rsidRDefault="009A2D1D" w:rsidP="00566EB4"/>
        </w:tc>
      </w:tr>
      <w:tr w:rsidR="009A2D1D" w14:paraId="5643F880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BBCB5C8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053ABB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196B330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053ABB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D652A1B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053ABB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D0D1669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053ABB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A21BAB9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053ABB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B05195B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053ABB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DAAA335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053ABB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9A2D1D" w14:paraId="5FDD9794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8A134F3" w14:textId="77777777" w:rsidR="009A2D1D" w:rsidRDefault="009A2D1D" w:rsidP="00566EB4"/>
          <w:p w14:paraId="2B78F7B7" w14:textId="77777777" w:rsidR="00053ABB" w:rsidRDefault="00053ABB" w:rsidP="00566EB4"/>
          <w:p w14:paraId="5AC3EC1D" w14:textId="77777777" w:rsidR="00053ABB" w:rsidRDefault="00053ABB" w:rsidP="00566EB4"/>
          <w:p w14:paraId="2945FD10" w14:textId="77777777" w:rsidR="00053ABB" w:rsidRPr="00566EB4" w:rsidRDefault="00053ABB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D0A1132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642A8D3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6534B4B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47C4F45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2FF9C76F" w14:textId="77777777" w:rsidR="009A2D1D" w:rsidRPr="00D77337" w:rsidRDefault="00D77337" w:rsidP="00D77337">
            <w:pPr>
              <w:rPr>
                <w:sz w:val="24"/>
                <w:szCs w:val="24"/>
              </w:rPr>
            </w:pPr>
            <w:r w:rsidRPr="00D77337">
              <w:rPr>
                <w:sz w:val="24"/>
                <w:szCs w:val="24"/>
              </w:rPr>
              <w:t>Whole Foods Tribeca (Calli 4pm-7pm)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1C64BE19" w14:textId="77777777" w:rsidR="009A2D1D" w:rsidRPr="00566EB4" w:rsidRDefault="009A2D1D" w:rsidP="00566EB4"/>
        </w:tc>
      </w:tr>
      <w:tr w:rsidR="009A2D1D" w14:paraId="36FEDEA9" w14:textId="77777777" w:rsidTr="00D12AAE">
        <w:tc>
          <w:tcPr>
            <w:tcW w:w="714" w:type="pct"/>
            <w:tcBorders>
              <w:bottom w:val="nil"/>
            </w:tcBorders>
          </w:tcPr>
          <w:p w14:paraId="530CE214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53AB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053ABB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4A06E3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53AB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053ABB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2F70257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53AB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053ABB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9218F34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53AB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053ABB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77FC8A9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53AB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053ABB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C41BE28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53AB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053ABB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128D84E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53AB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B40061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</w:tr>
      <w:tr w:rsidR="009A2D1D" w14:paraId="31E29D88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AB0C751" w14:textId="77777777" w:rsidR="009A2D1D" w:rsidRDefault="009A2D1D" w:rsidP="00DB67F4">
            <w:pPr>
              <w:pStyle w:val="TableText"/>
            </w:pPr>
          </w:p>
          <w:p w14:paraId="1ADB6B09" w14:textId="77777777" w:rsidR="00053ABB" w:rsidRDefault="00053ABB" w:rsidP="00DB67F4">
            <w:pPr>
              <w:pStyle w:val="TableText"/>
            </w:pPr>
          </w:p>
          <w:p w14:paraId="6EA5EE5E" w14:textId="77777777" w:rsidR="00053ABB" w:rsidRDefault="00053ABB" w:rsidP="00DB67F4">
            <w:pPr>
              <w:pStyle w:val="TableText"/>
            </w:pPr>
          </w:p>
          <w:p w14:paraId="6EB66B88" w14:textId="77777777" w:rsidR="00053ABB" w:rsidRDefault="00053ABB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7482316" w14:textId="77777777" w:rsidR="009A2D1D" w:rsidRDefault="009A2D1D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576E55F" w14:textId="77777777" w:rsidR="009A2D1D" w:rsidRDefault="009A2D1D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D4A5A4F" w14:textId="77777777" w:rsidR="009A2D1D" w:rsidRPr="00D77337" w:rsidRDefault="00D77337" w:rsidP="00DB67F4">
            <w:pPr>
              <w:pStyle w:val="TableTex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Gourmet Garage SoH</w:t>
            </w:r>
            <w:r w:rsidRPr="00D77337">
              <w:rPr>
                <w:color w:val="auto"/>
                <w:sz w:val="24"/>
                <w:szCs w:val="24"/>
              </w:rPr>
              <w:t>o (Calli 4pm-7pm)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87758A6" w14:textId="2687D2ED" w:rsidR="009A2D1D" w:rsidRDefault="000C7524" w:rsidP="00DB67F4">
            <w:pPr>
              <w:pStyle w:val="TableText"/>
            </w:pPr>
            <w:r w:rsidRPr="00D77337">
              <w:rPr>
                <w:color w:val="auto"/>
                <w:sz w:val="24"/>
                <w:szCs w:val="24"/>
              </w:rPr>
              <w:t>Whole Foods Tribeca (Calli 4pm-7pm)</w:t>
            </w:r>
            <w:bookmarkStart w:id="0" w:name="_GoBack"/>
            <w:bookmarkEnd w:id="0"/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590AAE0" w14:textId="35AF70D1" w:rsidR="009A2D1D" w:rsidRPr="00D77337" w:rsidRDefault="009A2D1D" w:rsidP="00DB67F4">
            <w:pPr>
              <w:pStyle w:val="TableText"/>
              <w:rPr>
                <w:color w:val="auto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9F833A9" w14:textId="77777777" w:rsidR="009A2D1D" w:rsidRDefault="009A2D1D" w:rsidP="00DB67F4">
            <w:pPr>
              <w:pStyle w:val="TableText"/>
            </w:pPr>
          </w:p>
        </w:tc>
      </w:tr>
      <w:tr w:rsidR="009A2D1D" w14:paraId="333998F0" w14:textId="77777777" w:rsidTr="00D12AAE">
        <w:trPr>
          <w:trHeight w:val="274"/>
        </w:trPr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DC23AA7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B40061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53AB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B40061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F51071C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fldChar w:fldCharType="separate"/>
            </w:r>
            <w:r w:rsidR="00053AB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A12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B40061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53ABB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28AB355" w14:textId="77777777" w:rsidR="009A2D1D" w:rsidRDefault="009A2D1D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E0EAEF3" w14:textId="77777777" w:rsidR="009A2D1D" w:rsidRDefault="009A2D1D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45A8FC6" w14:textId="77777777" w:rsidR="009A2D1D" w:rsidRDefault="009A2D1D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14A5D31" w14:textId="77777777" w:rsidR="009A2D1D" w:rsidRDefault="009A2D1D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CE61ED4" w14:textId="77777777" w:rsidR="009A2D1D" w:rsidRDefault="009A2D1D" w:rsidP="006160CB">
            <w:pPr>
              <w:pStyle w:val="Dates"/>
            </w:pPr>
          </w:p>
        </w:tc>
      </w:tr>
      <w:tr w:rsidR="009A2D1D" w14:paraId="66FFFC2C" w14:textId="77777777" w:rsidTr="00D12AAE">
        <w:trPr>
          <w:trHeight w:val="720"/>
        </w:trPr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43ACF492" w14:textId="77777777" w:rsidR="009A2D1D" w:rsidRPr="00566EB4" w:rsidRDefault="009A2D1D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5D2F6685" w14:textId="77777777" w:rsidR="009A2D1D" w:rsidRPr="00566EB4" w:rsidRDefault="009A2D1D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7E7CE237" w14:textId="77777777" w:rsidR="009A2D1D" w:rsidRDefault="009A2D1D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17FF5962" w14:textId="77777777" w:rsidR="009A2D1D" w:rsidRDefault="009A2D1D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3A14D2C1" w14:textId="77777777" w:rsidR="009A2D1D" w:rsidRDefault="009A2D1D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4BE5FAE6" w14:textId="77777777" w:rsidR="009A2D1D" w:rsidRDefault="009A2D1D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50D719A7" w14:textId="77777777" w:rsidR="009A2D1D" w:rsidRDefault="009A2D1D" w:rsidP="00DB67F4">
            <w:pPr>
              <w:pStyle w:val="TableText"/>
            </w:pPr>
          </w:p>
        </w:tc>
      </w:tr>
    </w:tbl>
    <w:p w14:paraId="057A2264" w14:textId="77777777" w:rsidR="009F0C0C" w:rsidRPr="00B209EC" w:rsidRDefault="009F0C0C"/>
    <w:sectPr w:rsidR="009F0C0C" w:rsidRPr="00B209EC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3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1/31/2014"/>
    <w:docVar w:name="MonthStart" w:val="1/1/2014"/>
  </w:docVars>
  <w:rsids>
    <w:rsidRoot w:val="00053ABB"/>
    <w:rsid w:val="000204FE"/>
    <w:rsid w:val="00053ABB"/>
    <w:rsid w:val="0006738C"/>
    <w:rsid w:val="000773D4"/>
    <w:rsid w:val="000C4137"/>
    <w:rsid w:val="000C7524"/>
    <w:rsid w:val="00101109"/>
    <w:rsid w:val="00121459"/>
    <w:rsid w:val="001215A1"/>
    <w:rsid w:val="0017296A"/>
    <w:rsid w:val="00174989"/>
    <w:rsid w:val="00200FF8"/>
    <w:rsid w:val="002011B4"/>
    <w:rsid w:val="002068BF"/>
    <w:rsid w:val="0023365C"/>
    <w:rsid w:val="002B586B"/>
    <w:rsid w:val="002C291B"/>
    <w:rsid w:val="002D5455"/>
    <w:rsid w:val="002D769E"/>
    <w:rsid w:val="0032561D"/>
    <w:rsid w:val="003256A3"/>
    <w:rsid w:val="00346345"/>
    <w:rsid w:val="003A4D15"/>
    <w:rsid w:val="003B2CA6"/>
    <w:rsid w:val="00416233"/>
    <w:rsid w:val="0043218C"/>
    <w:rsid w:val="00435C4D"/>
    <w:rsid w:val="004372A4"/>
    <w:rsid w:val="00447332"/>
    <w:rsid w:val="004A1DA6"/>
    <w:rsid w:val="004D44A3"/>
    <w:rsid w:val="00557BCC"/>
    <w:rsid w:val="00566EB4"/>
    <w:rsid w:val="00572A35"/>
    <w:rsid w:val="0058388E"/>
    <w:rsid w:val="006160CB"/>
    <w:rsid w:val="006163BF"/>
    <w:rsid w:val="0068400C"/>
    <w:rsid w:val="006A0930"/>
    <w:rsid w:val="006A7184"/>
    <w:rsid w:val="006B25D0"/>
    <w:rsid w:val="006C6EEA"/>
    <w:rsid w:val="00706288"/>
    <w:rsid w:val="0072119A"/>
    <w:rsid w:val="007516EB"/>
    <w:rsid w:val="00773432"/>
    <w:rsid w:val="007A7447"/>
    <w:rsid w:val="00805C8A"/>
    <w:rsid w:val="00815349"/>
    <w:rsid w:val="008249A2"/>
    <w:rsid w:val="008513A3"/>
    <w:rsid w:val="008607E4"/>
    <w:rsid w:val="00862A43"/>
    <w:rsid w:val="008B2E30"/>
    <w:rsid w:val="008C4EB9"/>
    <w:rsid w:val="00912793"/>
    <w:rsid w:val="00933303"/>
    <w:rsid w:val="0093570E"/>
    <w:rsid w:val="00965B80"/>
    <w:rsid w:val="0099485B"/>
    <w:rsid w:val="00995652"/>
    <w:rsid w:val="009A2D1D"/>
    <w:rsid w:val="009A55E0"/>
    <w:rsid w:val="009B1C28"/>
    <w:rsid w:val="009E19B4"/>
    <w:rsid w:val="009F0C0C"/>
    <w:rsid w:val="009F3A90"/>
    <w:rsid w:val="009F7A3F"/>
    <w:rsid w:val="00A05205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46DB"/>
    <w:rsid w:val="00B375D1"/>
    <w:rsid w:val="00B40061"/>
    <w:rsid w:val="00B60C55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7CBA"/>
    <w:rsid w:val="00C763AE"/>
    <w:rsid w:val="00C769C3"/>
    <w:rsid w:val="00CA6150"/>
    <w:rsid w:val="00D12AAE"/>
    <w:rsid w:val="00D33BC5"/>
    <w:rsid w:val="00D71DC8"/>
    <w:rsid w:val="00D74A6C"/>
    <w:rsid w:val="00D77337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A87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053ABB"/>
    <w:pPr>
      <w:spacing w:after="6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053ABB"/>
    <w:rPr>
      <w:color w:val="7F7F7F" w:themeColor="text1" w:themeTint="80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053ABB"/>
    <w:pPr>
      <w:spacing w:after="6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053ABB"/>
    <w:rPr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Sunday%20Start.dotm" TargetMode="External"/></Relationships>
</file>

<file path=word/theme/theme1.xml><?xml version="1.0" encoding="utf-8"?>
<a:theme xmlns:a="http://schemas.openxmlformats.org/drawingml/2006/main" name="Sky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DE007-4094-7E42-828F-E10A8977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Sunday Start.dotm</Template>
  <TotalTime>0</TotalTime>
  <Pages>1</Pages>
  <Words>428</Words>
  <Characters>1856</Characters>
  <Application>Microsoft Macintosh Word</Application>
  <DocSecurity>0</DocSecurity>
  <Lines>618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 Nicoletti</dc:creator>
  <cp:keywords/>
  <dc:description/>
  <cp:lastModifiedBy>Calli Nicoletti</cp:lastModifiedBy>
  <cp:revision>2</cp:revision>
  <cp:lastPrinted>2010-05-04T19:24:00Z</cp:lastPrinted>
  <dcterms:created xsi:type="dcterms:W3CDTF">2014-01-23T22:35:00Z</dcterms:created>
  <dcterms:modified xsi:type="dcterms:W3CDTF">2014-01-23T22:35:00Z</dcterms:modified>
  <cp:category/>
</cp:coreProperties>
</file>