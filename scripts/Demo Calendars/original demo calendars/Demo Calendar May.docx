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4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54"/>
        <w:gridCol w:w="2344"/>
      </w:tblGrid>
      <w:tr w:rsidR="00CA571B" w:rsidRPr="00CA571B" w14:paraId="5445BE20" w14:textId="77777777" w:rsidTr="00CA571B">
        <w:trPr>
          <w:trHeight w:val="945"/>
        </w:trPr>
        <w:tc>
          <w:tcPr>
            <w:tcW w:w="4197" w:type="pct"/>
            <w:vAlign w:val="center"/>
          </w:tcPr>
          <w:p w14:paraId="2D9FCC85" w14:textId="79F02886" w:rsidR="009F0C0C" w:rsidRPr="009E19B4" w:rsidRDefault="00CA571B" w:rsidP="00CA571B">
            <w:pPr>
              <w:pStyle w:val="Month"/>
              <w:jc w:val="right"/>
            </w:pPr>
            <w:r w:rsidRPr="008F4EBD">
              <w:rPr>
                <w:sz w:val="22"/>
                <w:szCs w:val="22"/>
              </w:rPr>
              <w:t xml:space="preserve">Owl’s Brew Demo Calendar: </w:t>
            </w:r>
            <w:r w:rsidRPr="008F4EBD">
              <w:rPr>
                <w:color w:val="0000FF"/>
                <w:sz w:val="22"/>
                <w:szCs w:val="22"/>
              </w:rPr>
              <w:t>BLUE = The Fresh Market</w:t>
            </w:r>
            <w:r w:rsidRPr="008F4EBD">
              <w:rPr>
                <w:sz w:val="22"/>
                <w:szCs w:val="22"/>
              </w:rPr>
              <w:t xml:space="preserve">, </w:t>
            </w:r>
            <w:r w:rsidRPr="008F4EBD">
              <w:rPr>
                <w:color w:val="008000"/>
                <w:sz w:val="22"/>
                <w:szCs w:val="22"/>
              </w:rPr>
              <w:t>GREEN = Whole Foods</w:t>
            </w:r>
            <w:r w:rsidRPr="008F4E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8F4EBD">
              <w:rPr>
                <w:color w:val="FF0000"/>
                <w:sz w:val="22"/>
                <w:szCs w:val="22"/>
              </w:rPr>
              <w:t>RED = INDEPENDENT</w:t>
            </w:r>
            <w:r>
              <w:rPr>
                <w:color w:val="FF0000"/>
                <w:sz w:val="22"/>
                <w:szCs w:val="22"/>
              </w:rPr>
              <w:t xml:space="preserve">, </w:t>
            </w:r>
            <w:r w:rsidRPr="008F4EBD">
              <w:rPr>
                <w:color w:val="5F5F5F" w:themeColor="accent5"/>
                <w:sz w:val="22"/>
                <w:szCs w:val="22"/>
              </w:rPr>
              <w:t xml:space="preserve">GREY = </w:t>
            </w:r>
            <w:proofErr w:type="gramStart"/>
            <w:r w:rsidRPr="008F4EBD">
              <w:rPr>
                <w:color w:val="5F5F5F" w:themeColor="accent5"/>
                <w:sz w:val="22"/>
                <w:szCs w:val="22"/>
              </w:rPr>
              <w:t>Fairway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proofErr w:type="gramEnd"/>
            <w:r w:rsidR="009F0C0C" w:rsidRPr="00CA571B">
              <w:rPr>
                <w:sz w:val="40"/>
                <w:szCs w:val="40"/>
              </w:rPr>
              <w:fldChar w:fldCharType="begin"/>
            </w:r>
            <w:r w:rsidR="009F0C0C" w:rsidRPr="00CA571B">
              <w:rPr>
                <w:sz w:val="40"/>
                <w:szCs w:val="40"/>
              </w:rPr>
              <w:instrText xml:space="preserve"> DOCVARIABLE  MonthStart \@ MMMM \* MERGEFORMAT </w:instrText>
            </w:r>
            <w:r w:rsidR="009F0C0C" w:rsidRPr="00CA571B">
              <w:rPr>
                <w:sz w:val="40"/>
                <w:szCs w:val="40"/>
              </w:rPr>
              <w:fldChar w:fldCharType="end"/>
            </w:r>
          </w:p>
        </w:tc>
        <w:tc>
          <w:tcPr>
            <w:tcW w:w="803" w:type="pct"/>
            <w:vAlign w:val="center"/>
          </w:tcPr>
          <w:p w14:paraId="6675E7AD" w14:textId="4053F218" w:rsidR="009F0C0C" w:rsidRPr="00CA571B" w:rsidRDefault="00CA571B" w:rsidP="0006738C">
            <w:pPr>
              <w:pStyle w:val="Year"/>
              <w:rPr>
                <w:color w:val="auto"/>
                <w:sz w:val="40"/>
                <w:szCs w:val="40"/>
              </w:rPr>
            </w:pPr>
            <w:r w:rsidRPr="00CA571B">
              <w:rPr>
                <w:color w:val="auto"/>
                <w:sz w:val="40"/>
                <w:szCs w:val="40"/>
              </w:rPr>
              <w:t>May 2014</w:t>
            </w:r>
          </w:p>
        </w:tc>
      </w:tr>
    </w:tbl>
    <w:p w14:paraId="129BA925" w14:textId="77777777" w:rsidR="009F0C0C" w:rsidRDefault="009F0C0C" w:rsidP="0006738C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6738C" w14:paraId="0BD01E3D" w14:textId="77777777" w:rsidTr="00D12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8B4A9E9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45E735B2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03D6CA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7853D726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4371CFDB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003FD290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2B7D9529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06738C" w14:paraId="18F66303" w14:textId="77777777" w:rsidTr="00D12AAE">
        <w:tc>
          <w:tcPr>
            <w:tcW w:w="714" w:type="pct"/>
            <w:tcBorders>
              <w:bottom w:val="nil"/>
            </w:tcBorders>
          </w:tcPr>
          <w:p w14:paraId="4A24D1F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Monday</w:instrText>
            </w:r>
            <w:r w:rsidRPr="00566EB4">
              <w:instrText>" 1 ""</w:instrTex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196E4D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Tuesday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4D5E13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Wednesday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C2E2EB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Thursday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 w:rsidR="00E20333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2C3BE4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>= "</w:instrText>
            </w:r>
            <w:r>
              <w:instrText>Friday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A6748B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Saturday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75E552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71A01">
              <w:instrText>Thursday</w:instrText>
            </w:r>
            <w:r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 xml:space="preserve">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4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4</w:t>
            </w:r>
            <w:r w:rsidRPr="00566EB4">
              <w:fldChar w:fldCharType="end"/>
            </w:r>
          </w:p>
        </w:tc>
      </w:tr>
      <w:tr w:rsidR="0006738C" w14:paraId="0612CCFC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F411E64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037B3ED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FE5D85" w14:textId="77777777" w:rsidR="00E15BE2" w:rsidRPr="0023365C" w:rsidRDefault="00E15BE2" w:rsidP="00A75A9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05689AA" w14:textId="77777777" w:rsidR="00E15BE2" w:rsidRDefault="00E15BE2" w:rsidP="00566EB4"/>
          <w:p w14:paraId="52EC0A23" w14:textId="77777777" w:rsidR="00871A01" w:rsidRDefault="00871A01" w:rsidP="00566EB4"/>
          <w:p w14:paraId="444DB037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FE78593" w14:textId="20C8A73B" w:rsidR="00871A01" w:rsidRPr="00FC16A5" w:rsidRDefault="00F82AB9" w:rsidP="007C794F">
            <w:pPr>
              <w:rPr>
                <w:sz w:val="18"/>
                <w:szCs w:val="18"/>
              </w:rPr>
            </w:pPr>
            <w:r w:rsidRPr="00FC16A5">
              <w:rPr>
                <w:b/>
                <w:color w:val="008000"/>
                <w:sz w:val="18"/>
                <w:szCs w:val="18"/>
              </w:rPr>
              <w:t>WFM Roosevelt Square</w:t>
            </w:r>
            <w:r w:rsidRPr="00FC16A5">
              <w:rPr>
                <w:sz w:val="18"/>
                <w:szCs w:val="18"/>
              </w:rPr>
              <w:t xml:space="preserve"> (PNW), 4pm-7pm</w:t>
            </w:r>
            <w:r w:rsidR="00907D95" w:rsidRPr="00FC16A5">
              <w:rPr>
                <w:sz w:val="18"/>
                <w:szCs w:val="18"/>
              </w:rPr>
              <w:t xml:space="preserve"> </w:t>
            </w:r>
            <w:r w:rsidR="00FC16A5" w:rsidRPr="00FC16A5">
              <w:rPr>
                <w:sz w:val="18"/>
                <w:szCs w:val="18"/>
              </w:rPr>
              <w:t xml:space="preserve">/ </w:t>
            </w:r>
            <w:r w:rsidR="00FC16A5" w:rsidRPr="00FC16A5">
              <w:rPr>
                <w:b/>
                <w:color w:val="0000FF"/>
                <w:sz w:val="18"/>
                <w:szCs w:val="18"/>
              </w:rPr>
              <w:t>TFM Sarasota</w:t>
            </w:r>
            <w:r w:rsidR="00FC16A5">
              <w:rPr>
                <w:b/>
                <w:color w:val="0000FF"/>
                <w:sz w:val="18"/>
                <w:szCs w:val="18"/>
              </w:rPr>
              <w:t>, FL</w:t>
            </w:r>
            <w:r w:rsidR="00FC16A5" w:rsidRPr="00FC16A5">
              <w:rPr>
                <w:sz w:val="18"/>
                <w:szCs w:val="18"/>
              </w:rPr>
              <w:t xml:space="preserve"> 1pm-4pm</w:t>
            </w:r>
            <w:r w:rsidR="00FC16A5">
              <w:rPr>
                <w:sz w:val="18"/>
                <w:szCs w:val="18"/>
              </w:rPr>
              <w:t xml:space="preserve"> / </w:t>
            </w:r>
            <w:r w:rsidR="00FC16A5" w:rsidRPr="00FC16A5">
              <w:rPr>
                <w:b/>
                <w:color w:val="0000FF"/>
                <w:sz w:val="18"/>
                <w:szCs w:val="18"/>
              </w:rPr>
              <w:t>TFM Wilmette, IL</w:t>
            </w:r>
            <w:r w:rsidR="00FC16A5">
              <w:rPr>
                <w:sz w:val="18"/>
                <w:szCs w:val="18"/>
              </w:rPr>
              <w:t xml:space="preserve"> 4pm-7pm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FFC4B44" w14:textId="3ED23858" w:rsidR="00E15BE2" w:rsidRPr="008B13D8" w:rsidRDefault="00DE4196" w:rsidP="00FC16A5">
            <w:pPr>
              <w:rPr>
                <w:sz w:val="16"/>
                <w:szCs w:val="16"/>
              </w:rPr>
            </w:pPr>
            <w:r w:rsidRPr="008B13D8">
              <w:rPr>
                <w:b/>
                <w:color w:val="FF0000"/>
                <w:sz w:val="16"/>
                <w:szCs w:val="16"/>
              </w:rPr>
              <w:t>Southern Season Chapel Hill</w:t>
            </w:r>
            <w:r w:rsidRPr="008B13D8">
              <w:rPr>
                <w:color w:val="FF0000"/>
                <w:sz w:val="16"/>
                <w:szCs w:val="16"/>
              </w:rPr>
              <w:t>,</w:t>
            </w:r>
            <w:r w:rsidR="00E17395">
              <w:rPr>
                <w:sz w:val="16"/>
                <w:szCs w:val="16"/>
              </w:rPr>
              <w:t xml:space="preserve"> 3pm-6pm</w:t>
            </w:r>
            <w:r w:rsidR="00580FC8" w:rsidRPr="008B13D8">
              <w:rPr>
                <w:sz w:val="16"/>
                <w:szCs w:val="16"/>
              </w:rPr>
              <w:t xml:space="preserve"> / </w:t>
            </w:r>
            <w:r w:rsidR="00580FC8" w:rsidRPr="008B13D8">
              <w:rPr>
                <w:b/>
                <w:color w:val="008000"/>
                <w:sz w:val="16"/>
                <w:szCs w:val="16"/>
              </w:rPr>
              <w:t>WFM University Heights</w:t>
            </w:r>
            <w:r w:rsidR="00580FC8" w:rsidRPr="008B13D8">
              <w:rPr>
                <w:sz w:val="16"/>
                <w:szCs w:val="16"/>
              </w:rPr>
              <w:t xml:space="preserve"> 2pm-5pm</w:t>
            </w:r>
            <w:r w:rsidR="008B13D8" w:rsidRPr="008B13D8">
              <w:rPr>
                <w:sz w:val="16"/>
                <w:szCs w:val="16"/>
              </w:rPr>
              <w:t xml:space="preserve"> / </w:t>
            </w:r>
            <w:r w:rsidR="008B13D8" w:rsidRPr="00FC16A5">
              <w:rPr>
                <w:b/>
                <w:color w:val="0000FF"/>
                <w:sz w:val="16"/>
                <w:szCs w:val="16"/>
              </w:rPr>
              <w:t>TFM Boca Raton</w:t>
            </w:r>
            <w:r w:rsidR="008B13D8" w:rsidRPr="008B13D8">
              <w:rPr>
                <w:sz w:val="16"/>
                <w:szCs w:val="16"/>
              </w:rPr>
              <w:t xml:space="preserve"> 12pm-3pm / </w:t>
            </w:r>
            <w:r w:rsidR="008B13D8" w:rsidRPr="00FC16A5">
              <w:rPr>
                <w:b/>
                <w:color w:val="0000FF"/>
                <w:sz w:val="16"/>
                <w:szCs w:val="16"/>
              </w:rPr>
              <w:t>TFM Boca Raton (2)</w:t>
            </w:r>
            <w:r w:rsidR="008B13D8" w:rsidRPr="008B13D8">
              <w:rPr>
                <w:sz w:val="16"/>
                <w:szCs w:val="16"/>
              </w:rPr>
              <w:t xml:space="preserve"> 4pm-7pm</w:t>
            </w:r>
            <w:r w:rsidR="004D02F6">
              <w:rPr>
                <w:sz w:val="16"/>
                <w:szCs w:val="16"/>
              </w:rPr>
              <w:t xml:space="preserve"> </w:t>
            </w:r>
            <w:r w:rsidR="00FC16A5">
              <w:rPr>
                <w:sz w:val="16"/>
                <w:szCs w:val="16"/>
              </w:rPr>
              <w:t xml:space="preserve">/ </w:t>
            </w:r>
            <w:r w:rsidR="00FC16A5" w:rsidRPr="00FC16A5">
              <w:rPr>
                <w:b/>
                <w:color w:val="FF0000"/>
                <w:sz w:val="16"/>
                <w:szCs w:val="16"/>
              </w:rPr>
              <w:t>Vintage on 4</w:t>
            </w:r>
            <w:r w:rsidR="00FC16A5" w:rsidRPr="00FC16A5">
              <w:rPr>
                <w:b/>
                <w:color w:val="FF0000"/>
                <w:sz w:val="16"/>
                <w:szCs w:val="16"/>
                <w:vertAlign w:val="superscript"/>
              </w:rPr>
              <w:t>th</w:t>
            </w:r>
            <w:r w:rsidR="00FC16A5" w:rsidRPr="00FC16A5">
              <w:rPr>
                <w:b/>
                <w:color w:val="FF0000"/>
                <w:sz w:val="16"/>
                <w:szCs w:val="16"/>
              </w:rPr>
              <w:t>, CA</w:t>
            </w:r>
            <w:r w:rsidR="00FC16A5">
              <w:rPr>
                <w:sz w:val="16"/>
                <w:szCs w:val="16"/>
              </w:rPr>
              <w:t xml:space="preserve"> 5:30pm-8</w:t>
            </w:r>
            <w:proofErr w:type="gramStart"/>
            <w:r w:rsidR="00FC16A5">
              <w:rPr>
                <w:sz w:val="16"/>
                <w:szCs w:val="16"/>
              </w:rPr>
              <w:t>:30pm</w:t>
            </w:r>
            <w:proofErr w:type="gramEnd"/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CE05B13" w14:textId="6F7B4EFE" w:rsidR="00E15BE2" w:rsidRPr="00FC16A5" w:rsidRDefault="00CA571B" w:rsidP="00566EB4">
            <w:pPr>
              <w:rPr>
                <w:sz w:val="18"/>
                <w:szCs w:val="18"/>
              </w:rPr>
            </w:pPr>
            <w:r w:rsidRPr="00FC16A5">
              <w:rPr>
                <w:b/>
                <w:color w:val="008000"/>
                <w:sz w:val="18"/>
                <w:szCs w:val="18"/>
              </w:rPr>
              <w:t>WFM Bridgeport</w:t>
            </w:r>
            <w:r w:rsidRPr="00FC16A5">
              <w:rPr>
                <w:sz w:val="18"/>
                <w:szCs w:val="18"/>
              </w:rPr>
              <w:t>, 1pm-4pm</w:t>
            </w:r>
          </w:p>
        </w:tc>
      </w:tr>
      <w:tr w:rsidR="00E15BE2" w14:paraId="36CB9297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A4E944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871A01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539BFCA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871A01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23872B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871A01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A961E2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871A01">
              <w:rPr>
                <w:noProof/>
              </w:rPr>
              <w:t>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1C100DDF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871A01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2EF0EAF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871A01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73067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871A01">
              <w:rPr>
                <w:noProof/>
              </w:rPr>
              <w:t>11</w:t>
            </w:r>
            <w:r w:rsidRPr="00566EB4">
              <w:fldChar w:fldCharType="end"/>
            </w:r>
          </w:p>
        </w:tc>
      </w:tr>
      <w:tr w:rsidR="00E15BE2" w14:paraId="4FA4BEAF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AC38DD6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B25228E" w14:textId="21C86A5A" w:rsidR="00E15BE2" w:rsidRPr="00FC16A5" w:rsidRDefault="00FC16A5" w:rsidP="00566EB4">
            <w:pPr>
              <w:rPr>
                <w:sz w:val="18"/>
                <w:szCs w:val="18"/>
              </w:rPr>
            </w:pPr>
            <w:r w:rsidRPr="00FC16A5">
              <w:rPr>
                <w:b/>
                <w:color w:val="FF0000"/>
                <w:sz w:val="18"/>
                <w:szCs w:val="18"/>
              </w:rPr>
              <w:t>Gourmet Garage West Village</w:t>
            </w:r>
            <w:r w:rsidRPr="00FC16A5">
              <w:rPr>
                <w:sz w:val="18"/>
                <w:szCs w:val="18"/>
              </w:rPr>
              <w:t xml:space="preserve"> 3pm-6pm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5AAB9D4B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C40C4E9" w14:textId="305045B7" w:rsidR="00871A01" w:rsidRPr="004C6A1A" w:rsidRDefault="004C6A1A" w:rsidP="00566EB4">
            <w:pPr>
              <w:rPr>
                <w:color w:val="FF0000"/>
              </w:rPr>
            </w:pPr>
            <w:r w:rsidRPr="004C6A1A">
              <w:rPr>
                <w:b/>
                <w:color w:val="FF0000"/>
                <w:sz w:val="18"/>
                <w:szCs w:val="18"/>
              </w:rPr>
              <w:t xml:space="preserve">Gourmet Garage </w:t>
            </w:r>
            <w:proofErr w:type="spellStart"/>
            <w:r w:rsidRPr="004C6A1A">
              <w:rPr>
                <w:b/>
                <w:color w:val="FF0000"/>
                <w:sz w:val="18"/>
                <w:szCs w:val="18"/>
              </w:rPr>
              <w:t>Soho</w:t>
            </w:r>
            <w:proofErr w:type="spellEnd"/>
            <w:r w:rsidRPr="004C6A1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4C6A1A">
              <w:rPr>
                <w:color w:val="auto"/>
                <w:sz w:val="18"/>
                <w:szCs w:val="18"/>
              </w:rPr>
              <w:t>3pm-6pm</w:t>
            </w:r>
            <w:r w:rsidR="00A12807">
              <w:rPr>
                <w:color w:val="auto"/>
                <w:sz w:val="18"/>
                <w:szCs w:val="18"/>
              </w:rPr>
              <w:t xml:space="preserve"> GWEN</w:t>
            </w:r>
          </w:p>
          <w:p w14:paraId="2BCED246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35A01BE" w14:textId="38322ADA" w:rsidR="00871A01" w:rsidRPr="0088684E" w:rsidRDefault="00F82AB9" w:rsidP="00566EB4">
            <w:pPr>
              <w:rPr>
                <w:sz w:val="16"/>
                <w:szCs w:val="16"/>
              </w:rPr>
            </w:pPr>
            <w:r w:rsidRPr="0088684E">
              <w:rPr>
                <w:b/>
                <w:color w:val="008000"/>
                <w:sz w:val="16"/>
                <w:szCs w:val="16"/>
              </w:rPr>
              <w:t>WFM Brighton</w:t>
            </w:r>
            <w:r w:rsidRPr="0088684E">
              <w:rPr>
                <w:sz w:val="16"/>
                <w:szCs w:val="16"/>
              </w:rPr>
              <w:t>, 4pm-7pm</w:t>
            </w:r>
            <w:r w:rsidR="00FC16A5" w:rsidRPr="0088684E">
              <w:rPr>
                <w:sz w:val="16"/>
                <w:szCs w:val="16"/>
              </w:rPr>
              <w:t xml:space="preserve"> / </w:t>
            </w:r>
            <w:r w:rsidR="00FC16A5" w:rsidRPr="0088684E">
              <w:rPr>
                <w:b/>
                <w:color w:val="0000FF"/>
                <w:sz w:val="16"/>
                <w:szCs w:val="16"/>
              </w:rPr>
              <w:t>TFM New Orleans, LA</w:t>
            </w:r>
            <w:r w:rsidR="00FC16A5" w:rsidRPr="0088684E">
              <w:rPr>
                <w:sz w:val="16"/>
                <w:szCs w:val="16"/>
              </w:rPr>
              <w:t xml:space="preserve"> 4pm-7pm / </w:t>
            </w:r>
            <w:r w:rsidR="00FC16A5" w:rsidRPr="0088684E">
              <w:rPr>
                <w:b/>
                <w:color w:val="FF0000"/>
                <w:sz w:val="16"/>
                <w:szCs w:val="16"/>
              </w:rPr>
              <w:t>Macy’s Chicago, IL</w:t>
            </w:r>
            <w:r w:rsidR="00FC16A5" w:rsidRPr="0088684E">
              <w:rPr>
                <w:sz w:val="16"/>
                <w:szCs w:val="16"/>
              </w:rPr>
              <w:t xml:space="preserve"> 4pm-7pm / </w:t>
            </w:r>
            <w:r w:rsidR="00FC16A5" w:rsidRPr="0088684E">
              <w:rPr>
                <w:b/>
                <w:color w:val="0000FF"/>
                <w:sz w:val="16"/>
                <w:szCs w:val="16"/>
              </w:rPr>
              <w:t>TFM Lafayette, LA</w:t>
            </w:r>
            <w:r w:rsidR="00FC16A5" w:rsidRPr="0088684E">
              <w:rPr>
                <w:sz w:val="16"/>
                <w:szCs w:val="16"/>
              </w:rPr>
              <w:t xml:space="preserve"> 3pm-6pm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F01C598" w14:textId="68CC364C" w:rsidR="00E15BE2" w:rsidRPr="0088684E" w:rsidRDefault="00A1382D" w:rsidP="00566EB4">
            <w:pPr>
              <w:rPr>
                <w:sz w:val="16"/>
                <w:szCs w:val="16"/>
              </w:rPr>
            </w:pPr>
            <w:r w:rsidRPr="0088684E">
              <w:rPr>
                <w:b/>
                <w:color w:val="808080" w:themeColor="accent4"/>
                <w:sz w:val="16"/>
                <w:szCs w:val="16"/>
              </w:rPr>
              <w:t>Fairway Red Hook</w:t>
            </w:r>
            <w:r w:rsidRPr="0088684E">
              <w:rPr>
                <w:sz w:val="16"/>
                <w:szCs w:val="16"/>
              </w:rPr>
              <w:t>, 3pm-6pm</w:t>
            </w:r>
            <w:r w:rsidR="000D35A7" w:rsidRPr="0088684E">
              <w:rPr>
                <w:sz w:val="16"/>
                <w:szCs w:val="16"/>
              </w:rPr>
              <w:t xml:space="preserve"> AMANDA M</w:t>
            </w:r>
            <w:r w:rsidRPr="0088684E">
              <w:rPr>
                <w:sz w:val="16"/>
                <w:szCs w:val="16"/>
              </w:rPr>
              <w:t xml:space="preserve"> / </w:t>
            </w:r>
            <w:r w:rsidRPr="0088684E">
              <w:rPr>
                <w:b/>
                <w:color w:val="0000FF"/>
                <w:sz w:val="16"/>
                <w:szCs w:val="16"/>
              </w:rPr>
              <w:t>TFM Mandeville, LA</w:t>
            </w:r>
            <w:r w:rsidRPr="0088684E">
              <w:rPr>
                <w:sz w:val="16"/>
                <w:szCs w:val="16"/>
              </w:rPr>
              <w:t xml:space="preserve"> 11am-3pm / </w:t>
            </w:r>
            <w:r w:rsidRPr="0088684E">
              <w:rPr>
                <w:b/>
                <w:color w:val="0000FF"/>
                <w:sz w:val="16"/>
                <w:szCs w:val="16"/>
              </w:rPr>
              <w:t>TFM Hilton Head</w:t>
            </w:r>
            <w:r w:rsidRPr="0088684E">
              <w:rPr>
                <w:sz w:val="16"/>
                <w:szCs w:val="16"/>
              </w:rPr>
              <w:t xml:space="preserve"> 2pm-6pm / </w:t>
            </w:r>
            <w:r w:rsidRPr="0088684E">
              <w:rPr>
                <w:b/>
                <w:color w:val="0000FF"/>
                <w:sz w:val="16"/>
                <w:szCs w:val="16"/>
              </w:rPr>
              <w:t>TFM Towson, MD</w:t>
            </w:r>
            <w:r w:rsidRPr="0088684E">
              <w:rPr>
                <w:sz w:val="16"/>
                <w:szCs w:val="16"/>
              </w:rPr>
              <w:t xml:space="preserve"> 12pm-4pm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CD21025" w14:textId="55ADE3EE" w:rsidR="00E15BE2" w:rsidRDefault="00A1382D" w:rsidP="00566EB4">
            <w:pPr>
              <w:rPr>
                <w:sz w:val="18"/>
                <w:szCs w:val="18"/>
              </w:rPr>
            </w:pPr>
            <w:r w:rsidRPr="00A1382D">
              <w:rPr>
                <w:b/>
                <w:color w:val="808080" w:themeColor="accent4"/>
                <w:sz w:val="18"/>
                <w:szCs w:val="18"/>
              </w:rPr>
              <w:t>Fairway Chelsea</w:t>
            </w:r>
            <w:r w:rsidRPr="00A1382D">
              <w:rPr>
                <w:sz w:val="18"/>
                <w:szCs w:val="18"/>
              </w:rPr>
              <w:t xml:space="preserve"> 3pm-6pm</w:t>
            </w:r>
            <w:r w:rsidR="004C6A1A">
              <w:rPr>
                <w:sz w:val="18"/>
                <w:szCs w:val="18"/>
              </w:rPr>
              <w:t xml:space="preserve"> </w:t>
            </w:r>
            <w:r w:rsidR="004959EB">
              <w:rPr>
                <w:sz w:val="18"/>
                <w:szCs w:val="18"/>
              </w:rPr>
              <w:t>DANIELLE</w:t>
            </w:r>
            <w:r w:rsidR="004C6A1A">
              <w:rPr>
                <w:sz w:val="18"/>
                <w:szCs w:val="18"/>
              </w:rPr>
              <w:t>/</w:t>
            </w:r>
          </w:p>
          <w:p w14:paraId="52061D74" w14:textId="76BA6BF3" w:rsidR="004C6A1A" w:rsidRPr="00A1382D" w:rsidRDefault="004C6A1A" w:rsidP="00566EB4">
            <w:pPr>
              <w:rPr>
                <w:sz w:val="18"/>
                <w:szCs w:val="18"/>
              </w:rPr>
            </w:pPr>
            <w:r w:rsidRPr="004C6A1A">
              <w:rPr>
                <w:b/>
                <w:color w:val="FF0000"/>
                <w:sz w:val="18"/>
                <w:szCs w:val="18"/>
              </w:rPr>
              <w:t xml:space="preserve">Gourmet Garage </w:t>
            </w:r>
            <w:proofErr w:type="spellStart"/>
            <w:r w:rsidRPr="004C6A1A">
              <w:rPr>
                <w:b/>
                <w:color w:val="FF0000"/>
                <w:sz w:val="18"/>
                <w:szCs w:val="18"/>
              </w:rPr>
              <w:t>Soho</w:t>
            </w:r>
            <w:proofErr w:type="spellEnd"/>
            <w:r>
              <w:rPr>
                <w:sz w:val="18"/>
                <w:szCs w:val="18"/>
              </w:rPr>
              <w:t xml:space="preserve"> 1pm-4pm</w:t>
            </w:r>
            <w:r w:rsidR="000D35A7">
              <w:rPr>
                <w:sz w:val="18"/>
                <w:szCs w:val="18"/>
              </w:rPr>
              <w:t xml:space="preserve"> AMANDA M</w:t>
            </w:r>
          </w:p>
        </w:tc>
      </w:tr>
      <w:tr w:rsidR="00E15BE2" w14:paraId="350C4A2B" w14:textId="77777777" w:rsidTr="00D12AAE">
        <w:tc>
          <w:tcPr>
            <w:tcW w:w="714" w:type="pct"/>
            <w:tcBorders>
              <w:bottom w:val="nil"/>
            </w:tcBorders>
          </w:tcPr>
          <w:p w14:paraId="7E342DB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871A01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2CAC62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871A01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81FDB8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871A01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936517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871A01">
              <w:rPr>
                <w:noProof/>
              </w:rPr>
              <w:t>15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3E11B2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871A01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DDA77F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871A01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139E4D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871A01">
              <w:rPr>
                <w:noProof/>
              </w:rPr>
              <w:t>18</w:t>
            </w:r>
            <w:r w:rsidRPr="00566EB4">
              <w:fldChar w:fldCharType="end"/>
            </w:r>
          </w:p>
        </w:tc>
      </w:tr>
      <w:tr w:rsidR="00E15BE2" w14:paraId="0DA97959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863375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70CF32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8C973C7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6B5F21" w14:textId="77777777" w:rsidR="00E15BE2" w:rsidRDefault="00E15BE2" w:rsidP="00566EB4"/>
          <w:p w14:paraId="392D338E" w14:textId="77777777" w:rsidR="00871A01" w:rsidRDefault="00871A01" w:rsidP="00566EB4"/>
          <w:p w14:paraId="161F9BC4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1DF5BF0" w14:textId="601E6CD5" w:rsidR="00871A01" w:rsidRPr="00A1382D" w:rsidRDefault="007C794F" w:rsidP="00566EB4">
            <w:pPr>
              <w:rPr>
                <w:sz w:val="18"/>
                <w:szCs w:val="18"/>
              </w:rPr>
            </w:pPr>
            <w:r w:rsidRPr="00A1382D">
              <w:rPr>
                <w:b/>
                <w:color w:val="008000"/>
                <w:sz w:val="18"/>
                <w:szCs w:val="18"/>
              </w:rPr>
              <w:t>WFM Fresh Pond</w:t>
            </w:r>
            <w:r w:rsidRPr="00A1382D">
              <w:rPr>
                <w:sz w:val="18"/>
                <w:szCs w:val="18"/>
              </w:rPr>
              <w:t>, 4pm-7pm</w:t>
            </w:r>
          </w:p>
          <w:p w14:paraId="40D6BB76" w14:textId="77777777" w:rsidR="00871A01" w:rsidRDefault="00871A01" w:rsidP="00566EB4"/>
          <w:p w14:paraId="08E27D54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3EEC2B9" w14:textId="450C77E2" w:rsidR="00E15BE2" w:rsidRPr="00C126B5" w:rsidRDefault="004C6A1A" w:rsidP="00566EB4">
            <w:pPr>
              <w:rPr>
                <w:color w:val="auto"/>
                <w:sz w:val="16"/>
                <w:szCs w:val="16"/>
              </w:rPr>
            </w:pPr>
            <w:r w:rsidRPr="004C6A1A">
              <w:rPr>
                <w:b/>
                <w:color w:val="808080" w:themeColor="accent4"/>
                <w:sz w:val="16"/>
                <w:szCs w:val="16"/>
              </w:rPr>
              <w:t xml:space="preserve">Fairway Harlem </w:t>
            </w:r>
            <w:r>
              <w:rPr>
                <w:color w:val="auto"/>
                <w:sz w:val="16"/>
                <w:szCs w:val="16"/>
              </w:rPr>
              <w:t>3pm-6pm</w:t>
            </w:r>
            <w:r w:rsidR="002F7E58">
              <w:rPr>
                <w:color w:val="auto"/>
                <w:sz w:val="16"/>
                <w:szCs w:val="16"/>
              </w:rPr>
              <w:t xml:space="preserve"> / </w:t>
            </w:r>
            <w:r w:rsidR="002F7E58" w:rsidRPr="002F7E58">
              <w:rPr>
                <w:b/>
                <w:color w:val="0000FF"/>
                <w:sz w:val="16"/>
                <w:szCs w:val="16"/>
              </w:rPr>
              <w:t>TFM Latham</w:t>
            </w:r>
            <w:r w:rsidR="002F7E58">
              <w:rPr>
                <w:color w:val="auto"/>
                <w:sz w:val="16"/>
                <w:szCs w:val="16"/>
              </w:rPr>
              <w:t>, NY 1pm-4pm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9B130CA" w14:textId="1F004D54" w:rsidR="00E15BE2" w:rsidRPr="002F7E58" w:rsidRDefault="002F7E58" w:rsidP="00566EB4">
            <w:pPr>
              <w:rPr>
                <w:sz w:val="16"/>
                <w:szCs w:val="16"/>
              </w:rPr>
            </w:pPr>
            <w:r w:rsidRPr="002F7E58">
              <w:rPr>
                <w:b/>
                <w:color w:val="0000FF"/>
                <w:sz w:val="16"/>
                <w:szCs w:val="16"/>
              </w:rPr>
              <w:t>TFM Ft. Lauderdale</w:t>
            </w:r>
            <w:r>
              <w:rPr>
                <w:sz w:val="16"/>
                <w:szCs w:val="16"/>
              </w:rPr>
              <w:t>, 12pm-3pm</w:t>
            </w:r>
          </w:p>
        </w:tc>
      </w:tr>
      <w:tr w:rsidR="00E15BE2" w14:paraId="7E60D24D" w14:textId="77777777" w:rsidTr="00D12AAE"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9A0F525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871A01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EE94D8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871A01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075114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871A01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C8C837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871A01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459D181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871A01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36B227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871A01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8F8F8" w:themeFill="background2"/>
          </w:tcPr>
          <w:p w14:paraId="6BAA4688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871A01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06738C" w14:paraId="3887C075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6370E0C3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7C6B7E5D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2DBBAB5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02969497" w14:textId="77777777" w:rsidR="00E15BE2" w:rsidRDefault="00E15BE2" w:rsidP="00566EB4"/>
          <w:p w14:paraId="65CF085F" w14:textId="77777777" w:rsidR="00871A01" w:rsidRDefault="00871A01" w:rsidP="00566EB4"/>
          <w:p w14:paraId="52810219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A3A64E8" w14:textId="77777777" w:rsidR="00E15BE2" w:rsidRDefault="00E15BE2" w:rsidP="00566EB4"/>
          <w:p w14:paraId="6D3DDA5E" w14:textId="77777777" w:rsidR="00871A01" w:rsidRDefault="00871A01" w:rsidP="00566EB4"/>
          <w:p w14:paraId="78EF29ED" w14:textId="77777777" w:rsidR="00871A01" w:rsidRDefault="00871A01" w:rsidP="00566EB4"/>
          <w:p w14:paraId="0A286AF4" w14:textId="77777777" w:rsidR="00871A01" w:rsidRPr="00566EB4" w:rsidRDefault="00871A01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4B9BBDE0" w14:textId="37E914F6" w:rsidR="00E15BE2" w:rsidRPr="001B2DA6" w:rsidRDefault="001B2DA6" w:rsidP="00566EB4">
            <w:pPr>
              <w:rPr>
                <w:sz w:val="20"/>
                <w:szCs w:val="20"/>
              </w:rPr>
            </w:pPr>
            <w:r w:rsidRPr="00A1382D">
              <w:rPr>
                <w:b/>
                <w:color w:val="008000"/>
                <w:sz w:val="16"/>
                <w:szCs w:val="16"/>
              </w:rPr>
              <w:t>WFM Newton</w:t>
            </w:r>
            <w:r w:rsidRPr="00A1382D">
              <w:rPr>
                <w:sz w:val="16"/>
                <w:szCs w:val="16"/>
              </w:rPr>
              <w:t>, 2pm-5pm</w:t>
            </w:r>
            <w:r w:rsidR="00F87CED" w:rsidRPr="00A1382D">
              <w:rPr>
                <w:sz w:val="16"/>
                <w:szCs w:val="16"/>
              </w:rPr>
              <w:t xml:space="preserve"> (tentative)</w:t>
            </w:r>
            <w:r w:rsidR="00A1382D" w:rsidRPr="00A1382D">
              <w:rPr>
                <w:sz w:val="16"/>
                <w:szCs w:val="16"/>
              </w:rPr>
              <w:t xml:space="preserve"> /</w:t>
            </w:r>
            <w:r w:rsidR="00A1382D">
              <w:rPr>
                <w:sz w:val="20"/>
                <w:szCs w:val="20"/>
              </w:rPr>
              <w:t xml:space="preserve"> </w:t>
            </w:r>
            <w:r w:rsidR="00A1382D" w:rsidRPr="002F7E58">
              <w:rPr>
                <w:b/>
                <w:color w:val="FF0000"/>
                <w:sz w:val="16"/>
                <w:szCs w:val="16"/>
              </w:rPr>
              <w:t>BYOB Cocktail Emporium (Toronto</w:t>
            </w:r>
            <w:r w:rsidR="00A1382D" w:rsidRPr="00FD3187">
              <w:rPr>
                <w:b/>
                <w:color w:val="008000"/>
                <w:sz w:val="16"/>
                <w:szCs w:val="16"/>
              </w:rPr>
              <w:t>)</w:t>
            </w:r>
            <w:r w:rsidR="00A1382D">
              <w:rPr>
                <w:b/>
                <w:color w:val="008000"/>
                <w:sz w:val="16"/>
                <w:szCs w:val="16"/>
              </w:rPr>
              <w:t xml:space="preserve"> </w:t>
            </w:r>
            <w:r w:rsidR="00A1382D">
              <w:rPr>
                <w:color w:val="auto"/>
                <w:sz w:val="16"/>
                <w:szCs w:val="16"/>
              </w:rPr>
              <w:t>– 1pm-4pm</w:t>
            </w:r>
            <w:r w:rsidR="006924DA">
              <w:rPr>
                <w:color w:val="auto"/>
                <w:sz w:val="16"/>
                <w:szCs w:val="16"/>
              </w:rPr>
              <w:t xml:space="preserve"> / </w:t>
            </w:r>
            <w:r w:rsidR="006924DA" w:rsidRPr="006924DA">
              <w:rPr>
                <w:b/>
                <w:color w:val="FF0000"/>
                <w:sz w:val="16"/>
                <w:szCs w:val="16"/>
              </w:rPr>
              <w:t>Plum Market</w:t>
            </w:r>
            <w:r w:rsidR="006924DA">
              <w:rPr>
                <w:color w:val="auto"/>
                <w:sz w:val="16"/>
                <w:szCs w:val="16"/>
              </w:rPr>
              <w:t>, 12pm-4pm</w:t>
            </w:r>
            <w:r w:rsidR="002F7E58">
              <w:rPr>
                <w:color w:val="auto"/>
                <w:sz w:val="16"/>
                <w:szCs w:val="16"/>
              </w:rPr>
              <w:t xml:space="preserve"> / </w:t>
            </w:r>
            <w:r w:rsidR="002F7E58" w:rsidRPr="002F7E58">
              <w:rPr>
                <w:b/>
                <w:color w:val="0000FF"/>
                <w:sz w:val="16"/>
                <w:szCs w:val="16"/>
              </w:rPr>
              <w:t>TFM Southern Pines</w:t>
            </w:r>
            <w:r w:rsidR="002F7E58">
              <w:rPr>
                <w:color w:val="auto"/>
                <w:sz w:val="16"/>
                <w:szCs w:val="16"/>
              </w:rPr>
              <w:t xml:space="preserve">, 12pm-4pm </w:t>
            </w:r>
            <w:r w:rsidR="002F7E58" w:rsidRPr="002F7E58">
              <w:rPr>
                <w:b/>
                <w:color w:val="0000FF"/>
                <w:sz w:val="16"/>
                <w:szCs w:val="16"/>
              </w:rPr>
              <w:t>/ TFM Asheville, NC</w:t>
            </w:r>
            <w:r w:rsidR="002F7E58">
              <w:rPr>
                <w:color w:val="auto"/>
                <w:sz w:val="16"/>
                <w:szCs w:val="16"/>
              </w:rPr>
              <w:t xml:space="preserve"> 2pm-5pm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8F8F8" w:themeFill="background2"/>
          </w:tcPr>
          <w:p w14:paraId="30D00CCC" w14:textId="13133914" w:rsidR="00E15BE2" w:rsidRPr="00566EB4" w:rsidRDefault="00A1382D" w:rsidP="00566EB4">
            <w:r w:rsidRPr="002F7E58">
              <w:rPr>
                <w:b/>
                <w:color w:val="FF0000"/>
                <w:sz w:val="16"/>
                <w:szCs w:val="16"/>
              </w:rPr>
              <w:t>BYOB Cocktail Emporium (Toronto)</w:t>
            </w:r>
            <w:r>
              <w:rPr>
                <w:b/>
                <w:color w:val="008000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– 1pm-4pm</w:t>
            </w:r>
          </w:p>
        </w:tc>
      </w:tr>
      <w:tr w:rsidR="0006738C" w14:paraId="7BA218BD" w14:textId="77777777" w:rsidTr="00D12AAE">
        <w:tc>
          <w:tcPr>
            <w:tcW w:w="714" w:type="pct"/>
            <w:tcBorders>
              <w:bottom w:val="nil"/>
            </w:tcBorders>
          </w:tcPr>
          <w:p w14:paraId="4AEF13E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0DA949A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C83A711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1AD303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C1E6267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4B1CF6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871A01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46E6EEB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71A01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71A01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</w:tr>
      <w:tr w:rsidR="0006738C" w14:paraId="075ED768" w14:textId="77777777" w:rsidTr="00D12AAE">
        <w:trPr>
          <w:trHeight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49C1608" w14:textId="2C416CA6" w:rsidR="00E15BE2" w:rsidRDefault="0079740B" w:rsidP="00DB67F4">
            <w:pPr>
              <w:pStyle w:val="TableText"/>
            </w:pPr>
            <w:r>
              <w:t>MEMORIAL DAY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305DEB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33CDF1A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147C821" w14:textId="03D60267" w:rsidR="00E15BE2" w:rsidRPr="002F7E58" w:rsidRDefault="002F7E58" w:rsidP="00DB67F4">
            <w:pPr>
              <w:pStyle w:val="TableText"/>
              <w:rPr>
                <w:color w:val="auto"/>
              </w:rPr>
            </w:pPr>
            <w:r w:rsidRPr="002F7E58">
              <w:rPr>
                <w:b/>
                <w:color w:val="FF0000"/>
              </w:rPr>
              <w:t>West Elm Broadway</w:t>
            </w:r>
            <w:r w:rsidRPr="002F7E58">
              <w:rPr>
                <w:color w:val="auto"/>
              </w:rPr>
              <w:t>, 4pm-7pm</w:t>
            </w:r>
          </w:p>
          <w:p w14:paraId="19D5721B" w14:textId="77777777" w:rsidR="00871A01" w:rsidRDefault="00871A01" w:rsidP="00DB67F4">
            <w:pPr>
              <w:pStyle w:val="TableText"/>
            </w:pPr>
          </w:p>
          <w:p w14:paraId="2C8740AA" w14:textId="77777777" w:rsidR="00871A01" w:rsidRDefault="00871A01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453ED14A" w14:textId="28EACCCA" w:rsidR="00871A01" w:rsidRDefault="00A1382D" w:rsidP="00DB67F4">
            <w:pPr>
              <w:pStyle w:val="TableText"/>
              <w:rPr>
                <w:color w:val="auto"/>
                <w:sz w:val="16"/>
                <w:szCs w:val="16"/>
              </w:rPr>
            </w:pPr>
            <w:r w:rsidRPr="0088684E">
              <w:rPr>
                <w:b/>
                <w:color w:val="FF0000"/>
                <w:sz w:val="16"/>
                <w:szCs w:val="16"/>
              </w:rPr>
              <w:t>Macy’s Chicago, IL</w:t>
            </w:r>
            <w:r w:rsidRPr="0088684E">
              <w:rPr>
                <w:color w:val="auto"/>
                <w:sz w:val="16"/>
                <w:szCs w:val="16"/>
              </w:rPr>
              <w:t xml:space="preserve"> 4pm-7pm / </w:t>
            </w:r>
            <w:r w:rsidRPr="0088684E">
              <w:rPr>
                <w:b/>
                <w:color w:val="5F5F5F" w:themeColor="accent5"/>
                <w:sz w:val="16"/>
                <w:szCs w:val="16"/>
              </w:rPr>
              <w:t>Fairway Chelsea</w:t>
            </w:r>
            <w:r w:rsidRPr="0088684E">
              <w:rPr>
                <w:color w:val="auto"/>
                <w:sz w:val="16"/>
                <w:szCs w:val="16"/>
              </w:rPr>
              <w:t xml:space="preserve"> 3pm-6pm</w:t>
            </w:r>
            <w:bookmarkStart w:id="0" w:name="_GoBack"/>
            <w:bookmarkEnd w:id="0"/>
          </w:p>
          <w:p w14:paraId="7063FC5E" w14:textId="77777777" w:rsidR="0088684E" w:rsidRPr="0088684E" w:rsidRDefault="0088684E" w:rsidP="00DB67F4">
            <w:pPr>
              <w:pStyle w:val="TableText"/>
              <w:rPr>
                <w:color w:val="auto"/>
                <w:sz w:val="16"/>
                <w:szCs w:val="16"/>
              </w:rPr>
            </w:pPr>
          </w:p>
          <w:p w14:paraId="15EFDD6D" w14:textId="77777777" w:rsidR="00871A01" w:rsidRDefault="00871A01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E0E5466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6C89090" w14:textId="77777777" w:rsidR="00E15BE2" w:rsidRDefault="00E15BE2" w:rsidP="00DB67F4">
            <w:pPr>
              <w:pStyle w:val="TableText"/>
            </w:pPr>
          </w:p>
        </w:tc>
      </w:tr>
    </w:tbl>
    <w:p w14:paraId="3A5F5046" w14:textId="77777777" w:rsidR="009F0C0C" w:rsidRPr="00B209EC" w:rsidRDefault="009F0C0C"/>
    <w:sectPr w:rsidR="009F0C0C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5/31/2014"/>
    <w:docVar w:name="MonthStart" w:val="5/1/2014"/>
  </w:docVars>
  <w:rsids>
    <w:rsidRoot w:val="00871A01"/>
    <w:rsid w:val="000204FE"/>
    <w:rsid w:val="00043743"/>
    <w:rsid w:val="0006738C"/>
    <w:rsid w:val="000773D4"/>
    <w:rsid w:val="000D35A7"/>
    <w:rsid w:val="000F4FC6"/>
    <w:rsid w:val="00121459"/>
    <w:rsid w:val="001215A1"/>
    <w:rsid w:val="0017296A"/>
    <w:rsid w:val="00174989"/>
    <w:rsid w:val="001B2DA6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2F7E58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59EB"/>
    <w:rsid w:val="004C6A1A"/>
    <w:rsid w:val="004D02F6"/>
    <w:rsid w:val="004D44A3"/>
    <w:rsid w:val="00557BCC"/>
    <w:rsid w:val="00566EB4"/>
    <w:rsid w:val="00572A35"/>
    <w:rsid w:val="00580FC8"/>
    <w:rsid w:val="0058388E"/>
    <w:rsid w:val="005F72E1"/>
    <w:rsid w:val="006160CB"/>
    <w:rsid w:val="006163BF"/>
    <w:rsid w:val="0066043E"/>
    <w:rsid w:val="0068400C"/>
    <w:rsid w:val="006924DA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9740B"/>
    <w:rsid w:val="007A7447"/>
    <w:rsid w:val="007C794F"/>
    <w:rsid w:val="00805C8A"/>
    <w:rsid w:val="00815349"/>
    <w:rsid w:val="008249A2"/>
    <w:rsid w:val="008513A3"/>
    <w:rsid w:val="00862A43"/>
    <w:rsid w:val="00871A01"/>
    <w:rsid w:val="008857B1"/>
    <w:rsid w:val="0088684E"/>
    <w:rsid w:val="008B13D8"/>
    <w:rsid w:val="008B2E30"/>
    <w:rsid w:val="008C4EB9"/>
    <w:rsid w:val="00907D95"/>
    <w:rsid w:val="00912793"/>
    <w:rsid w:val="00933303"/>
    <w:rsid w:val="0093570E"/>
    <w:rsid w:val="00936C70"/>
    <w:rsid w:val="00965B80"/>
    <w:rsid w:val="0099485B"/>
    <w:rsid w:val="00995652"/>
    <w:rsid w:val="009A55E0"/>
    <w:rsid w:val="009B1C28"/>
    <w:rsid w:val="009E19B4"/>
    <w:rsid w:val="009F0C0C"/>
    <w:rsid w:val="009F3A90"/>
    <w:rsid w:val="00A05205"/>
    <w:rsid w:val="00A12807"/>
    <w:rsid w:val="00A1382D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126B5"/>
    <w:rsid w:val="00C266D2"/>
    <w:rsid w:val="00C37CBA"/>
    <w:rsid w:val="00C763AE"/>
    <w:rsid w:val="00C769C3"/>
    <w:rsid w:val="00CA571B"/>
    <w:rsid w:val="00CA6150"/>
    <w:rsid w:val="00CD520C"/>
    <w:rsid w:val="00D12AAE"/>
    <w:rsid w:val="00D33BC5"/>
    <w:rsid w:val="00D71DC8"/>
    <w:rsid w:val="00DA67B0"/>
    <w:rsid w:val="00DB67F4"/>
    <w:rsid w:val="00DE4196"/>
    <w:rsid w:val="00DE43E6"/>
    <w:rsid w:val="00E15BE2"/>
    <w:rsid w:val="00E17395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82AB9"/>
    <w:rsid w:val="00F87CED"/>
    <w:rsid w:val="00FA272B"/>
    <w:rsid w:val="00FB47A6"/>
    <w:rsid w:val="00FC16A5"/>
    <w:rsid w:val="00FD3187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950D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000000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000000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DDDDDD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D404-0C1F-E94B-BCA8-2F33F451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- Monday Start.dotm</Template>
  <TotalTime>101</TotalTime>
  <Pages>1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 Nicoletti</dc:creator>
  <cp:keywords/>
  <dc:description/>
  <cp:lastModifiedBy>Calli Nicoletti</cp:lastModifiedBy>
  <cp:revision>19</cp:revision>
  <cp:lastPrinted>2014-06-09T20:19:00Z</cp:lastPrinted>
  <dcterms:created xsi:type="dcterms:W3CDTF">2014-03-26T14:56:00Z</dcterms:created>
  <dcterms:modified xsi:type="dcterms:W3CDTF">2014-06-09T20:21:00Z</dcterms:modified>
  <cp:category/>
</cp:coreProperties>
</file>