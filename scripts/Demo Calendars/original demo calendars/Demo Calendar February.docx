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14:paraId="261F0696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779D96A1" w14:textId="77777777" w:rsidR="009F0C0C" w:rsidRPr="009E19B4" w:rsidRDefault="00CA6D1B" w:rsidP="009F0C0C">
            <w:pPr>
              <w:pStyle w:val="Month"/>
              <w:jc w:val="right"/>
            </w:pPr>
            <w:r w:rsidRPr="00CA6D1B">
              <w:rPr>
                <w:sz w:val="48"/>
                <w:szCs w:val="48"/>
              </w:rPr>
              <w:t xml:space="preserve">Owl’s Brew Demo </w:t>
            </w:r>
            <w:proofErr w:type="gramStart"/>
            <w:r w:rsidRPr="00CA6D1B">
              <w:rPr>
                <w:sz w:val="48"/>
                <w:szCs w:val="48"/>
              </w:rPr>
              <w:t>Calendar</w:t>
            </w:r>
            <w:r>
              <w:t xml:space="preserve">     </w:t>
            </w:r>
            <w:proofErr w:type="gramEnd"/>
            <w:r w:rsidR="009F0C0C" w:rsidRPr="009E19B4">
              <w:fldChar w:fldCharType="begin"/>
            </w:r>
            <w:r w:rsidR="009F0C0C" w:rsidRPr="009E19B4">
              <w:instrText xml:space="preserve"> DOCVARIABLE  MonthStart \@ MMMM \* MERGEFORMAT </w:instrText>
            </w:r>
            <w:r w:rsidR="009F0C0C" w:rsidRPr="009E19B4">
              <w:fldChar w:fldCharType="separate"/>
            </w:r>
            <w:r>
              <w:t>February</w:t>
            </w:r>
            <w:r w:rsidR="009F0C0C" w:rsidRPr="009E19B4">
              <w:fldChar w:fldCharType="end"/>
            </w:r>
          </w:p>
        </w:tc>
        <w:tc>
          <w:tcPr>
            <w:tcW w:w="868" w:type="pct"/>
            <w:vAlign w:val="center"/>
          </w:tcPr>
          <w:p w14:paraId="73A899BE" w14:textId="77777777"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CA6D1B">
              <w:t>2014</w:t>
            </w:r>
            <w:r w:rsidRPr="009E19B4">
              <w:fldChar w:fldCharType="end"/>
            </w:r>
          </w:p>
        </w:tc>
      </w:tr>
    </w:tbl>
    <w:p w14:paraId="0F4C6603" w14:textId="77777777" w:rsidR="009F0C0C" w:rsidRDefault="009F0C0C" w:rsidP="0006738C"/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9A2D1D" w14:paraId="39413BFB" w14:textId="77777777" w:rsidTr="003B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00F23971" w14:textId="77777777" w:rsidR="009A2D1D" w:rsidRDefault="009A2D1D" w:rsidP="00DB67F4">
            <w:pPr>
              <w:pStyle w:val="Days"/>
            </w:pPr>
            <w:r>
              <w:t>Sunday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679247F0" w14:textId="77777777" w:rsidR="009A2D1D" w:rsidRDefault="009A2D1D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71DEC29D" w14:textId="77777777" w:rsidR="009A2D1D" w:rsidRDefault="009A2D1D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09DCF314" w14:textId="77777777" w:rsidR="009A2D1D" w:rsidRDefault="009A2D1D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7C660B6C" w14:textId="77777777" w:rsidR="009A2D1D" w:rsidRDefault="009A2D1D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71D1212C" w14:textId="77777777" w:rsidR="009A2D1D" w:rsidRDefault="009A2D1D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7EF28765" w14:textId="77777777" w:rsidR="009A2D1D" w:rsidRDefault="009A2D1D" w:rsidP="00DB67F4">
            <w:pPr>
              <w:pStyle w:val="Days"/>
            </w:pPr>
            <w:r>
              <w:t>Saturday</w:t>
            </w:r>
          </w:p>
        </w:tc>
      </w:tr>
      <w:tr w:rsidR="009A2D1D" w14:paraId="4DA7485C" w14:textId="77777777" w:rsidTr="00D12AAE">
        <w:tc>
          <w:tcPr>
            <w:tcW w:w="714" w:type="pct"/>
            <w:tcBorders>
              <w:bottom w:val="nil"/>
            </w:tcBorders>
          </w:tcPr>
          <w:p w14:paraId="16A6E3A1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CA6D1B">
              <w:instrText>Saturday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>" 1 ""</w:instrTex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B7749FE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CA6D1B">
              <w:instrText>Saturday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Monday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A5E5915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CA6D1B">
              <w:instrText>Saturday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Tuesday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08C633B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CA6D1B">
              <w:instrText>Saturday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Wednesday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4C797CA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CA6D1B">
              <w:instrText>Saturday</w:instrText>
            </w:r>
            <w:r w:rsidRPr="00566EB4">
              <w:fldChar w:fldCharType="end"/>
            </w:r>
            <w:r w:rsidRPr="00566EB4">
              <w:instrText>= "</w:instrText>
            </w:r>
            <w:r>
              <w:instrText>Thursday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816F38E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CA6D1B">
              <w:instrText>Saturday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Friday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>
              <w:rPr>
                <w:noProof/>
              </w:rPr>
              <w:instrText>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38A59E3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CA6D1B">
              <w:instrText>Saturday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Saturday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B40061">
              <w:rPr>
                <w:noProof/>
              </w:rPr>
              <w:instrText>1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B40061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fldChar w:fldCharType="separate"/>
            </w:r>
            <w:r w:rsidR="00CA6D1B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</w:tr>
      <w:tr w:rsidR="009A2D1D" w14:paraId="6EA731C8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58FC4AB" w14:textId="77777777" w:rsidR="009A2D1D" w:rsidRDefault="009A2D1D" w:rsidP="00566EB4"/>
          <w:p w14:paraId="1778A665" w14:textId="77777777" w:rsidR="00CA6D1B" w:rsidRDefault="00CA6D1B" w:rsidP="00566EB4"/>
          <w:p w14:paraId="0A94351B" w14:textId="77777777" w:rsidR="00CA6D1B" w:rsidRPr="00566EB4" w:rsidRDefault="00CA6D1B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C5FA10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0172CED" w14:textId="77777777" w:rsidR="009A2D1D" w:rsidRPr="0023365C" w:rsidRDefault="009A2D1D" w:rsidP="00A75A9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4235658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AB42411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BD87F8F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BA2738E" w14:textId="1D6740E4" w:rsidR="009A2D1D" w:rsidRDefault="004D27C3" w:rsidP="00566EB4">
            <w:proofErr w:type="spellStart"/>
            <w:r>
              <w:t>Depanneur</w:t>
            </w:r>
            <w:proofErr w:type="spellEnd"/>
            <w:r>
              <w:t xml:space="preserve"> 12pm – 3pm (Jennie? Maria?)</w:t>
            </w:r>
          </w:p>
          <w:p w14:paraId="3237E9ED" w14:textId="77777777" w:rsidR="00CA6D1B" w:rsidRDefault="00CA6D1B" w:rsidP="00566EB4"/>
          <w:p w14:paraId="2615ECAF" w14:textId="77777777" w:rsidR="00CA6D1B" w:rsidRDefault="00CA6D1B" w:rsidP="00566EB4"/>
          <w:p w14:paraId="3225C945" w14:textId="77777777" w:rsidR="00CA6D1B" w:rsidRPr="00566EB4" w:rsidRDefault="00CA6D1B" w:rsidP="00566EB4"/>
        </w:tc>
      </w:tr>
      <w:tr w:rsidR="009A2D1D" w14:paraId="2F76CC9B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F2DBE11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CA6D1B">
              <w:rPr>
                <w:noProof/>
              </w:rPr>
              <w:t>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8E1681F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CA6D1B">
              <w:rPr>
                <w:noProof/>
              </w:rPr>
              <w:t>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A642DDA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CA6D1B">
              <w:rPr>
                <w:noProof/>
              </w:rPr>
              <w:t>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03FCDB4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CA6D1B">
              <w:rPr>
                <w:noProof/>
              </w:rPr>
              <w:t>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AC32D23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CA6D1B">
              <w:rPr>
                <w:noProof/>
              </w:rPr>
              <w:t>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CA75AC6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CA6D1B">
              <w:rPr>
                <w:noProof/>
              </w:rPr>
              <w:t>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B524D93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CA6D1B">
              <w:rPr>
                <w:noProof/>
              </w:rPr>
              <w:t>8</w:t>
            </w:r>
            <w:r w:rsidRPr="00566EB4">
              <w:fldChar w:fldCharType="end"/>
            </w:r>
          </w:p>
        </w:tc>
      </w:tr>
      <w:tr w:rsidR="009A2D1D" w14:paraId="6359D9F2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B9425BB" w14:textId="77777777" w:rsidR="009A2D1D" w:rsidRDefault="009A2D1D" w:rsidP="00566EB4"/>
          <w:p w14:paraId="7D786573" w14:textId="77777777" w:rsidR="00CA6D1B" w:rsidRDefault="00CA6D1B" w:rsidP="00566EB4"/>
          <w:p w14:paraId="0ED8E9FC" w14:textId="77777777" w:rsidR="00CA6D1B" w:rsidRDefault="00CA6D1B" w:rsidP="00566EB4"/>
          <w:p w14:paraId="3295301B" w14:textId="77777777" w:rsidR="00CA6D1B" w:rsidRPr="00566EB4" w:rsidRDefault="00CA6D1B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20634132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1AC8D649" w14:textId="77CF9A3C" w:rsidR="009A2D1D" w:rsidRPr="00566EB4" w:rsidRDefault="00FC74AA" w:rsidP="00F3235B">
            <w:r>
              <w:t xml:space="preserve">Gourmet Garage Park Ave </w:t>
            </w:r>
            <w:r w:rsidR="00834788">
              <w:t xml:space="preserve">4pm – 7pm </w:t>
            </w:r>
            <w:r w:rsidR="00635C72">
              <w:t xml:space="preserve">(Melissa, </w:t>
            </w:r>
            <w:proofErr w:type="spellStart"/>
            <w:r w:rsidR="00635C72">
              <w:t>Mirus</w:t>
            </w:r>
            <w:proofErr w:type="spellEnd"/>
            <w:r w:rsidR="00635C72">
              <w:t>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25D16E10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E78107C" w14:textId="1F8A0911" w:rsidR="009A2D1D" w:rsidRPr="00CA6D1B" w:rsidRDefault="00CA6D1B" w:rsidP="00F32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Gourmet Garage </w:t>
            </w:r>
            <w:proofErr w:type="spellStart"/>
            <w:r>
              <w:rPr>
                <w:sz w:val="24"/>
                <w:szCs w:val="24"/>
              </w:rPr>
              <w:t>SoH</w:t>
            </w:r>
            <w:r w:rsidRPr="00CA6D1B">
              <w:rPr>
                <w:sz w:val="24"/>
                <w:szCs w:val="24"/>
              </w:rPr>
              <w:t>o</w:t>
            </w:r>
            <w:proofErr w:type="spellEnd"/>
            <w:r w:rsidRPr="00CA6D1B">
              <w:rPr>
                <w:sz w:val="24"/>
                <w:szCs w:val="24"/>
              </w:rPr>
              <w:t xml:space="preserve"> </w:t>
            </w:r>
            <w:r w:rsidR="00635C72">
              <w:rPr>
                <w:sz w:val="24"/>
                <w:szCs w:val="24"/>
              </w:rPr>
              <w:t xml:space="preserve">(Melissa, </w:t>
            </w:r>
            <w:proofErr w:type="spellStart"/>
            <w:r w:rsidR="00635C72">
              <w:rPr>
                <w:sz w:val="24"/>
                <w:szCs w:val="24"/>
              </w:rPr>
              <w:t>Mirus</w:t>
            </w:r>
            <w:proofErr w:type="spellEnd"/>
            <w:r w:rsidR="00635C72">
              <w:rPr>
                <w:sz w:val="24"/>
                <w:szCs w:val="24"/>
              </w:rPr>
              <w:t>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F1D597D" w14:textId="0D8A8DF2" w:rsidR="009A2D1D" w:rsidRPr="00CA6D1B" w:rsidRDefault="00CA6D1B" w:rsidP="00F3235B">
            <w:pPr>
              <w:rPr>
                <w:sz w:val="24"/>
                <w:szCs w:val="24"/>
              </w:rPr>
            </w:pPr>
            <w:r w:rsidRPr="00CA6D1B">
              <w:rPr>
                <w:sz w:val="24"/>
                <w:szCs w:val="24"/>
              </w:rPr>
              <w:t xml:space="preserve">Whole Foods Tribeca </w:t>
            </w:r>
            <w:r w:rsidR="00635C72">
              <w:rPr>
                <w:sz w:val="24"/>
                <w:szCs w:val="24"/>
              </w:rPr>
              <w:t xml:space="preserve">(Amanda, </w:t>
            </w:r>
            <w:proofErr w:type="spellStart"/>
            <w:r w:rsidR="00635C72">
              <w:rPr>
                <w:sz w:val="24"/>
                <w:szCs w:val="24"/>
              </w:rPr>
              <w:t>Mirus</w:t>
            </w:r>
            <w:proofErr w:type="spellEnd"/>
            <w:r w:rsidR="00635C72">
              <w:rPr>
                <w:sz w:val="24"/>
                <w:szCs w:val="24"/>
              </w:rPr>
              <w:t>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3FECE5F" w14:textId="77777777" w:rsidR="009A2D1D" w:rsidRPr="00CA6D1B" w:rsidRDefault="00CA6D1B" w:rsidP="00566EB4">
            <w:pPr>
              <w:rPr>
                <w:sz w:val="24"/>
                <w:szCs w:val="24"/>
              </w:rPr>
            </w:pPr>
            <w:proofErr w:type="spellStart"/>
            <w:r w:rsidRPr="00CA6D1B">
              <w:rPr>
                <w:sz w:val="24"/>
                <w:szCs w:val="24"/>
              </w:rPr>
              <w:t>Nolita</w:t>
            </w:r>
            <w:proofErr w:type="spellEnd"/>
            <w:r w:rsidRPr="00CA6D1B">
              <w:rPr>
                <w:sz w:val="24"/>
                <w:szCs w:val="24"/>
              </w:rPr>
              <w:t xml:space="preserve"> Mart </w:t>
            </w:r>
          </w:p>
          <w:p w14:paraId="11401B09" w14:textId="77777777" w:rsidR="00CA6D1B" w:rsidRPr="00566EB4" w:rsidRDefault="00CA6D1B" w:rsidP="00566EB4">
            <w:r w:rsidRPr="00CA6D1B">
              <w:rPr>
                <w:sz w:val="24"/>
                <w:szCs w:val="24"/>
              </w:rPr>
              <w:t>2pm-4pm</w:t>
            </w:r>
          </w:p>
        </w:tc>
      </w:tr>
      <w:tr w:rsidR="009A2D1D" w14:paraId="78A89465" w14:textId="77777777" w:rsidTr="00D12AAE">
        <w:tc>
          <w:tcPr>
            <w:tcW w:w="714" w:type="pct"/>
            <w:tcBorders>
              <w:bottom w:val="nil"/>
            </w:tcBorders>
          </w:tcPr>
          <w:p w14:paraId="090B032B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CA6D1B">
              <w:rPr>
                <w:noProof/>
              </w:rPr>
              <w:t>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6852B77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CA6D1B">
              <w:rPr>
                <w:noProof/>
              </w:rPr>
              <w:t>10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DE13977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CA6D1B">
              <w:rPr>
                <w:noProof/>
              </w:rPr>
              <w:t>11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4665DC8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CA6D1B">
              <w:rPr>
                <w:noProof/>
              </w:rPr>
              <w:t>12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6286313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CA6D1B">
              <w:rPr>
                <w:noProof/>
              </w:rPr>
              <w:t>13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66DAA31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CA6D1B">
              <w:rPr>
                <w:noProof/>
              </w:rPr>
              <w:t>14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826EEEC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CA6D1B">
              <w:rPr>
                <w:noProof/>
              </w:rPr>
              <w:t>15</w:t>
            </w:r>
            <w:r w:rsidRPr="00566EB4">
              <w:fldChar w:fldCharType="end"/>
            </w:r>
          </w:p>
        </w:tc>
      </w:tr>
      <w:tr w:rsidR="009A2D1D" w14:paraId="71CC6963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918F329" w14:textId="341EACBC" w:rsidR="00CA6D1B" w:rsidRPr="00566EB4" w:rsidRDefault="00CA6D1B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D353060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C8DD3D4" w14:textId="76236861" w:rsidR="009A2D1D" w:rsidRPr="00566EB4" w:rsidRDefault="002A0868" w:rsidP="00566EB4">
            <w:r>
              <w:t>Fairway 86</w:t>
            </w:r>
            <w:r w:rsidRPr="002A0868">
              <w:rPr>
                <w:vertAlign w:val="superscript"/>
              </w:rPr>
              <w:t>th</w:t>
            </w:r>
            <w:r>
              <w:t xml:space="preserve"> St </w:t>
            </w:r>
            <w:r w:rsidR="001F3011">
              <w:t xml:space="preserve">3pm – 6pm </w:t>
            </w:r>
            <w:r>
              <w:t>(</w:t>
            </w:r>
            <w:proofErr w:type="spellStart"/>
            <w:r>
              <w:t>Mirus</w:t>
            </w:r>
            <w:proofErr w:type="spellEnd"/>
            <w:r>
              <w:t>?)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4B40E5B" w14:textId="574421E3" w:rsidR="00CA6D1B" w:rsidRPr="00566EB4" w:rsidRDefault="00CA6D1B" w:rsidP="00566EB4">
            <w:r w:rsidRPr="00CA6D1B">
              <w:rPr>
                <w:sz w:val="24"/>
                <w:szCs w:val="24"/>
              </w:rPr>
              <w:t>Whole Foods Tribeca (</w:t>
            </w:r>
            <w:r w:rsidR="005F7675">
              <w:rPr>
                <w:sz w:val="24"/>
                <w:szCs w:val="24"/>
              </w:rPr>
              <w:t>Harmony</w:t>
            </w:r>
            <w:r w:rsidRPr="00CA6D1B">
              <w:rPr>
                <w:sz w:val="24"/>
                <w:szCs w:val="24"/>
              </w:rPr>
              <w:t xml:space="preserve"> 4pm-7pm)</w:t>
            </w:r>
            <w:bookmarkStart w:id="0" w:name="_GoBack"/>
            <w:bookmarkEnd w:id="0"/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A9786E8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21F67EC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9E2831B" w14:textId="77777777" w:rsidR="009A2D1D" w:rsidRPr="00566EB4" w:rsidRDefault="009A2D1D" w:rsidP="00566EB4"/>
        </w:tc>
      </w:tr>
      <w:tr w:rsidR="009A2D1D" w14:paraId="7E5946EF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9F3FF37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CA6D1B">
              <w:rPr>
                <w:noProof/>
              </w:rPr>
              <w:t>16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092AB63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CA6D1B">
              <w:rPr>
                <w:noProof/>
              </w:rPr>
              <w:t>17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5C5B69B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CA6D1B">
              <w:rPr>
                <w:noProof/>
              </w:rPr>
              <w:t>18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CFB1049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CA6D1B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6AC67EF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CA6D1B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F1C0421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CA6D1B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20D74AB2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CA6D1B">
              <w:rPr>
                <w:noProof/>
              </w:rPr>
              <w:t>22</w:t>
            </w:r>
            <w:r w:rsidRPr="00566EB4">
              <w:fldChar w:fldCharType="end"/>
            </w:r>
          </w:p>
        </w:tc>
      </w:tr>
      <w:tr w:rsidR="009A2D1D" w14:paraId="109225B4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2032879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E34884C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105D7306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C12757C" w14:textId="2A63D539" w:rsidR="009A2D1D" w:rsidRDefault="005931D6" w:rsidP="00566EB4">
            <w:r>
              <w:t xml:space="preserve">Gourmet Garage Park Ave </w:t>
            </w:r>
            <w:r w:rsidR="00FC74AA">
              <w:t xml:space="preserve"> 4pm-7pm) </w:t>
            </w:r>
          </w:p>
          <w:p w14:paraId="6D63773F" w14:textId="77777777" w:rsidR="00CA6D1B" w:rsidRPr="00566EB4" w:rsidRDefault="00CA6D1B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1BE2B070" w14:textId="15767DAE" w:rsidR="009A2D1D" w:rsidRPr="00566EB4" w:rsidRDefault="00CA6D1B" w:rsidP="005F7675">
            <w:r>
              <w:rPr>
                <w:sz w:val="24"/>
                <w:szCs w:val="24"/>
              </w:rPr>
              <w:t xml:space="preserve">Gourmet Garage </w:t>
            </w:r>
            <w:proofErr w:type="spellStart"/>
            <w:r>
              <w:rPr>
                <w:sz w:val="24"/>
                <w:szCs w:val="24"/>
              </w:rPr>
              <w:t>SoH</w:t>
            </w:r>
            <w:r w:rsidRPr="00CA6D1B">
              <w:rPr>
                <w:sz w:val="24"/>
                <w:szCs w:val="24"/>
              </w:rPr>
              <w:t>o</w:t>
            </w:r>
            <w:proofErr w:type="spellEnd"/>
            <w:r w:rsidRPr="00CA6D1B">
              <w:rPr>
                <w:sz w:val="24"/>
                <w:szCs w:val="24"/>
              </w:rPr>
              <w:t xml:space="preserve"> (</w:t>
            </w:r>
            <w:r w:rsidR="005F7675">
              <w:rPr>
                <w:sz w:val="24"/>
                <w:szCs w:val="24"/>
              </w:rPr>
              <w:t>Harmony</w:t>
            </w:r>
            <w:r w:rsidRPr="00CA6D1B">
              <w:rPr>
                <w:sz w:val="24"/>
                <w:szCs w:val="24"/>
              </w:rPr>
              <w:t xml:space="preserve"> 4pm-7pm)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2977899" w14:textId="77777777" w:rsidR="009A2D1D" w:rsidRPr="00566EB4" w:rsidRDefault="00CA6D1B" w:rsidP="00566EB4">
            <w:r w:rsidRPr="00CA6D1B">
              <w:rPr>
                <w:sz w:val="24"/>
                <w:szCs w:val="24"/>
              </w:rPr>
              <w:t>Whole Foods Tribeca (Calli 4pm-7pm)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7FA8376" w14:textId="30996660" w:rsidR="009A2D1D" w:rsidRPr="00566EB4" w:rsidRDefault="00866D71" w:rsidP="00566EB4">
            <w:r>
              <w:t>Fairway Red Hook 2pm – 5pm (</w:t>
            </w:r>
            <w:proofErr w:type="spellStart"/>
            <w:r>
              <w:t>Mirus</w:t>
            </w:r>
            <w:proofErr w:type="spellEnd"/>
            <w:r>
              <w:t>?)</w:t>
            </w:r>
          </w:p>
        </w:tc>
      </w:tr>
      <w:tr w:rsidR="009A2D1D" w14:paraId="35F28D49" w14:textId="77777777" w:rsidTr="00D12AAE">
        <w:tc>
          <w:tcPr>
            <w:tcW w:w="714" w:type="pct"/>
            <w:tcBorders>
              <w:bottom w:val="nil"/>
            </w:tcBorders>
          </w:tcPr>
          <w:p w14:paraId="51BD2A14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22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22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CA6D1B">
              <w:instrText>28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fldChar w:fldCharType="separate"/>
            </w:r>
            <w:r w:rsidR="00CA6D1B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1042A3D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CA6D1B">
              <w:instrText>28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fldChar w:fldCharType="separate"/>
            </w:r>
            <w:r w:rsidR="00CA6D1B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D5525B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CA6D1B">
              <w:instrText>28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fldChar w:fldCharType="separate"/>
            </w:r>
            <w:r w:rsidR="00CA6D1B">
              <w:rPr>
                <w:noProof/>
              </w:rPr>
              <w:t>25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DC551FD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CA6D1B">
              <w:instrText>28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CA6D1B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5E7242A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CA6D1B">
              <w:instrText>28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CA6D1B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F631D26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CA6D1B">
              <w:instrText>28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CA6D1B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86215FF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CA6D1B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CA6D1B">
              <w:instrText>28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B40061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</w:tr>
      <w:tr w:rsidR="009A2D1D" w14:paraId="3CC8489B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E4C47E2" w14:textId="30A579F3" w:rsidR="00834788" w:rsidRDefault="005931D6" w:rsidP="00DB67F4">
            <w:pPr>
              <w:pStyle w:val="TableTex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West Elm Broadway 1pm-4pm</w:t>
            </w:r>
          </w:p>
          <w:p w14:paraId="1B952E7A" w14:textId="1DF73B2A" w:rsidR="00CA6D1B" w:rsidRDefault="00CA6D1B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524B10C" w14:textId="77777777" w:rsidR="009A2D1D" w:rsidRDefault="009A2D1D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A8F213" w14:textId="77777777" w:rsidR="009A2D1D" w:rsidRDefault="009A2D1D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B5B9F25" w14:textId="77777777" w:rsidR="009A2D1D" w:rsidRDefault="009A2D1D" w:rsidP="00DB67F4">
            <w:pPr>
              <w:pStyle w:val="TableText"/>
            </w:pPr>
          </w:p>
          <w:p w14:paraId="54F4F28E" w14:textId="77777777" w:rsidR="00CA6D1B" w:rsidRDefault="00CA6D1B" w:rsidP="00DB67F4">
            <w:pPr>
              <w:pStyle w:val="TableText"/>
            </w:pPr>
          </w:p>
          <w:p w14:paraId="540A208E" w14:textId="77777777" w:rsidR="00CA6D1B" w:rsidRDefault="00CA6D1B" w:rsidP="00DB67F4">
            <w:pPr>
              <w:pStyle w:val="TableText"/>
            </w:pPr>
          </w:p>
          <w:p w14:paraId="238FC1CD" w14:textId="77777777" w:rsidR="00CA6D1B" w:rsidRDefault="00CA6D1B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D0AA39F" w14:textId="07F97311" w:rsidR="00F3235B" w:rsidRDefault="00F3235B" w:rsidP="00DB67F4">
            <w:pPr>
              <w:pStyle w:val="TableText"/>
            </w:pPr>
          </w:p>
          <w:p w14:paraId="07C0151E" w14:textId="0D31E5E5" w:rsidR="009A2D1D" w:rsidRPr="00F3235B" w:rsidRDefault="00F3235B" w:rsidP="00F3235B">
            <w:r>
              <w:t>Green Grape Provisions demo (5pm-8pm)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C33F5E8" w14:textId="77777777" w:rsidR="009A2D1D" w:rsidRDefault="009A2D1D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06DBBBE" w14:textId="77777777" w:rsidR="009A2D1D" w:rsidRDefault="009A2D1D" w:rsidP="00DB67F4">
            <w:pPr>
              <w:pStyle w:val="TableText"/>
            </w:pPr>
          </w:p>
        </w:tc>
      </w:tr>
    </w:tbl>
    <w:p w14:paraId="554BDF53" w14:textId="77777777" w:rsidR="009F0C0C" w:rsidRPr="00B209EC" w:rsidRDefault="009F0C0C"/>
    <w:sectPr w:rsidR="009F0C0C" w:rsidRPr="00B209EC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2/28/2014"/>
    <w:docVar w:name="MonthStart" w:val="2/1/2014"/>
  </w:docVars>
  <w:rsids>
    <w:rsidRoot w:val="00CA6D1B"/>
    <w:rsid w:val="000204FE"/>
    <w:rsid w:val="00024CC7"/>
    <w:rsid w:val="0006738C"/>
    <w:rsid w:val="000773D4"/>
    <w:rsid w:val="000C4137"/>
    <w:rsid w:val="000D27B5"/>
    <w:rsid w:val="00121459"/>
    <w:rsid w:val="00121539"/>
    <w:rsid w:val="001215A1"/>
    <w:rsid w:val="00164112"/>
    <w:rsid w:val="0017296A"/>
    <w:rsid w:val="00174989"/>
    <w:rsid w:val="001F3011"/>
    <w:rsid w:val="00200FF8"/>
    <w:rsid w:val="002011B4"/>
    <w:rsid w:val="002068BF"/>
    <w:rsid w:val="0023365C"/>
    <w:rsid w:val="002A0868"/>
    <w:rsid w:val="002B586B"/>
    <w:rsid w:val="002C291B"/>
    <w:rsid w:val="002D5455"/>
    <w:rsid w:val="002D769E"/>
    <w:rsid w:val="002E1DAB"/>
    <w:rsid w:val="0032561D"/>
    <w:rsid w:val="003256A3"/>
    <w:rsid w:val="00346345"/>
    <w:rsid w:val="003A4D15"/>
    <w:rsid w:val="003B2CA6"/>
    <w:rsid w:val="00416233"/>
    <w:rsid w:val="0043218C"/>
    <w:rsid w:val="00435C4D"/>
    <w:rsid w:val="004372A4"/>
    <w:rsid w:val="00447332"/>
    <w:rsid w:val="004D27C3"/>
    <w:rsid w:val="004D44A3"/>
    <w:rsid w:val="00557BCC"/>
    <w:rsid w:val="00566EB4"/>
    <w:rsid w:val="00572A35"/>
    <w:rsid w:val="0058388E"/>
    <w:rsid w:val="005931D6"/>
    <w:rsid w:val="005F7675"/>
    <w:rsid w:val="006160CB"/>
    <w:rsid w:val="006163BF"/>
    <w:rsid w:val="00635C72"/>
    <w:rsid w:val="0068400C"/>
    <w:rsid w:val="006A0930"/>
    <w:rsid w:val="006A7184"/>
    <w:rsid w:val="006B25D0"/>
    <w:rsid w:val="006C6EEA"/>
    <w:rsid w:val="006F2211"/>
    <w:rsid w:val="00706288"/>
    <w:rsid w:val="0072119A"/>
    <w:rsid w:val="007516EB"/>
    <w:rsid w:val="00773432"/>
    <w:rsid w:val="007A7447"/>
    <w:rsid w:val="00805C8A"/>
    <w:rsid w:val="00815349"/>
    <w:rsid w:val="008249A2"/>
    <w:rsid w:val="00834788"/>
    <w:rsid w:val="008513A3"/>
    <w:rsid w:val="00862A43"/>
    <w:rsid w:val="00866D71"/>
    <w:rsid w:val="008B2E30"/>
    <w:rsid w:val="008C4EB9"/>
    <w:rsid w:val="00912793"/>
    <w:rsid w:val="00933303"/>
    <w:rsid w:val="0093570E"/>
    <w:rsid w:val="00965B80"/>
    <w:rsid w:val="0099485B"/>
    <w:rsid w:val="00995652"/>
    <w:rsid w:val="009A2D1D"/>
    <w:rsid w:val="009A55E0"/>
    <w:rsid w:val="009B1C28"/>
    <w:rsid w:val="009E19B4"/>
    <w:rsid w:val="009F0C0C"/>
    <w:rsid w:val="009F3A90"/>
    <w:rsid w:val="009F7A3F"/>
    <w:rsid w:val="00A05205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375D1"/>
    <w:rsid w:val="00B40061"/>
    <w:rsid w:val="00B60C55"/>
    <w:rsid w:val="00B70562"/>
    <w:rsid w:val="00B7165C"/>
    <w:rsid w:val="00B855BB"/>
    <w:rsid w:val="00BB37A6"/>
    <w:rsid w:val="00BC037F"/>
    <w:rsid w:val="00BC2CE7"/>
    <w:rsid w:val="00BD7CCA"/>
    <w:rsid w:val="00C03D0D"/>
    <w:rsid w:val="00C266D2"/>
    <w:rsid w:val="00C37CBA"/>
    <w:rsid w:val="00C7536F"/>
    <w:rsid w:val="00C763AE"/>
    <w:rsid w:val="00C769C3"/>
    <w:rsid w:val="00CA6150"/>
    <w:rsid w:val="00CA6D1B"/>
    <w:rsid w:val="00D12AAE"/>
    <w:rsid w:val="00D20C65"/>
    <w:rsid w:val="00D24F7E"/>
    <w:rsid w:val="00D33BC5"/>
    <w:rsid w:val="00D71DC8"/>
    <w:rsid w:val="00D74A6C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3235B"/>
    <w:rsid w:val="00F47003"/>
    <w:rsid w:val="00F47E03"/>
    <w:rsid w:val="00F64855"/>
    <w:rsid w:val="00F801B5"/>
    <w:rsid w:val="00FB47A6"/>
    <w:rsid w:val="00FC74AA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3C642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A6D1B"/>
    <w:pPr>
      <w:spacing w:after="6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CA6D1B"/>
    <w:rPr>
      <w:color w:val="7F7F7F" w:themeColor="text1" w:themeTint="80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A6D1B"/>
    <w:pPr>
      <w:spacing w:after="6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CA6D1B"/>
    <w:rPr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Sunday%20Start.dotm" TargetMode="External"/></Relationships>
</file>

<file path=word/theme/theme1.xml><?xml version="1.0" encoding="utf-8"?>
<a:theme xmlns:a="http://schemas.openxmlformats.org/drawingml/2006/main" name="Sky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C2054-C10D-5E4E-920B-34752450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Sunday Start.dotm</Template>
  <TotalTime>12</TotalTime>
  <Pages>1</Pages>
  <Words>447</Words>
  <Characters>1920</Characters>
  <Application>Microsoft Macintosh Word</Application>
  <DocSecurity>0</DocSecurity>
  <Lines>640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 Nicoletti</dc:creator>
  <cp:keywords/>
  <dc:description/>
  <cp:lastModifiedBy>Calli Nicoletti</cp:lastModifiedBy>
  <cp:revision>15</cp:revision>
  <cp:lastPrinted>2010-05-04T19:24:00Z</cp:lastPrinted>
  <dcterms:created xsi:type="dcterms:W3CDTF">2014-01-23T22:36:00Z</dcterms:created>
  <dcterms:modified xsi:type="dcterms:W3CDTF">2014-03-03T21:27:00Z</dcterms:modified>
  <cp:category/>
</cp:coreProperties>
</file>