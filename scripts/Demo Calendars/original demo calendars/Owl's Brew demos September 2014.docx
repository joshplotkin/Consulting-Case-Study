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61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597"/>
        <w:gridCol w:w="2536"/>
      </w:tblGrid>
      <w:tr w:rsidR="0002617F" w:rsidRPr="0002617F" w14:paraId="0E6F0CA6" w14:textId="77777777" w:rsidTr="0002617F">
        <w:trPr>
          <w:trHeight w:val="945"/>
        </w:trPr>
        <w:tc>
          <w:tcPr>
            <w:tcW w:w="4260" w:type="pct"/>
            <w:vAlign w:val="center"/>
          </w:tcPr>
          <w:p w14:paraId="52357233" w14:textId="77777777" w:rsidR="0002617F" w:rsidRPr="009E19B4" w:rsidRDefault="0002617F" w:rsidP="0002617F">
            <w:pPr>
              <w:pStyle w:val="Month"/>
            </w:pPr>
            <w:r w:rsidRPr="00636A77">
              <w:rPr>
                <w:color w:val="FF8532"/>
                <w:sz w:val="20"/>
                <w:szCs w:val="20"/>
              </w:rPr>
              <w:t>ORANGE= Williams-Sonoma</w:t>
            </w:r>
            <w:r w:rsidRPr="00636A77">
              <w:rPr>
                <w:sz w:val="20"/>
                <w:szCs w:val="20"/>
              </w:rPr>
              <w:t xml:space="preserve"> </w:t>
            </w:r>
            <w:r w:rsidRPr="00636A77">
              <w:rPr>
                <w:color w:val="0000FF"/>
                <w:sz w:val="20"/>
                <w:szCs w:val="20"/>
              </w:rPr>
              <w:t>BLUE = The Fresh Market</w:t>
            </w:r>
            <w:r w:rsidRPr="00636A77">
              <w:rPr>
                <w:sz w:val="20"/>
                <w:szCs w:val="20"/>
              </w:rPr>
              <w:t xml:space="preserve">, </w:t>
            </w:r>
            <w:r w:rsidRPr="00636A77">
              <w:rPr>
                <w:color w:val="008000"/>
                <w:sz w:val="20"/>
                <w:szCs w:val="20"/>
              </w:rPr>
              <w:t>GREEN = Whole Foods</w:t>
            </w:r>
            <w:r w:rsidRPr="00636A77">
              <w:rPr>
                <w:sz w:val="20"/>
                <w:szCs w:val="20"/>
              </w:rPr>
              <w:t xml:space="preserve">, </w:t>
            </w:r>
            <w:r w:rsidRPr="00636A77">
              <w:rPr>
                <w:color w:val="FF0000"/>
                <w:sz w:val="20"/>
                <w:szCs w:val="20"/>
              </w:rPr>
              <w:t xml:space="preserve">RED = INDEPENDENT, </w:t>
            </w:r>
            <w:r w:rsidRPr="00636A77">
              <w:rPr>
                <w:color w:val="5F5F5F" w:themeColor="accent5"/>
                <w:sz w:val="20"/>
                <w:szCs w:val="20"/>
              </w:rPr>
              <w:t>GREY = Fairway</w:t>
            </w:r>
            <w:r w:rsidRPr="00636A77">
              <w:rPr>
                <w:sz w:val="20"/>
                <w:szCs w:val="20"/>
              </w:rPr>
              <w:t xml:space="preserve"> </w:t>
            </w:r>
            <w:r w:rsidRPr="00636A77">
              <w:rPr>
                <w:color w:val="660066"/>
                <w:sz w:val="20"/>
                <w:szCs w:val="20"/>
              </w:rPr>
              <w:t>PURPLE = BB&amp;</w:t>
            </w:r>
            <w:r>
              <w:rPr>
                <w:color w:val="660066"/>
                <w:sz w:val="20"/>
                <w:szCs w:val="20"/>
              </w:rPr>
              <w:t>B</w:t>
            </w:r>
            <w:r w:rsidRPr="00865F2C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 </w:t>
            </w:r>
            <w:r>
              <w:rPr>
                <w:sz w:val="28"/>
                <w:szCs w:val="28"/>
              </w:rPr>
              <w:t xml:space="preserve">SEPT </w:t>
            </w:r>
            <w:r w:rsidRPr="007772F7">
              <w:rPr>
                <w:sz w:val="28"/>
                <w:szCs w:val="28"/>
              </w:rPr>
              <w:t>2014</w:t>
            </w:r>
          </w:p>
        </w:tc>
        <w:tc>
          <w:tcPr>
            <w:tcW w:w="740" w:type="pct"/>
            <w:vAlign w:val="center"/>
          </w:tcPr>
          <w:p w14:paraId="676AFCBF" w14:textId="77777777" w:rsidR="0002617F" w:rsidRPr="0002617F" w:rsidRDefault="0002617F" w:rsidP="0002617F">
            <w:pPr>
              <w:pStyle w:val="Year"/>
              <w:ind w:left="1500"/>
              <w:jc w:val="left"/>
              <w:rPr>
                <w:sz w:val="40"/>
                <w:szCs w:val="40"/>
              </w:rPr>
            </w:pPr>
            <w:r w:rsidRPr="0002617F">
              <w:rPr>
                <w:sz w:val="40"/>
                <w:szCs w:val="40"/>
              </w:rPr>
              <w:fldChar w:fldCharType="begin"/>
            </w:r>
            <w:r w:rsidRPr="0002617F">
              <w:rPr>
                <w:sz w:val="40"/>
                <w:szCs w:val="40"/>
              </w:rPr>
              <w:instrText xml:space="preserve"> DOCVARIABLE  MonthStart \@  yyyy   \* MERGEFORMAT </w:instrText>
            </w:r>
            <w:r w:rsidRPr="0002617F">
              <w:rPr>
                <w:sz w:val="40"/>
                <w:szCs w:val="40"/>
              </w:rPr>
              <w:fldChar w:fldCharType="separate"/>
            </w:r>
            <w:r w:rsidRPr="0002617F">
              <w:rPr>
                <w:sz w:val="40"/>
                <w:szCs w:val="40"/>
              </w:rPr>
              <w:fldChar w:fldCharType="end"/>
            </w:r>
          </w:p>
        </w:tc>
      </w:tr>
      <w:tr w:rsidR="0002617F" w:rsidRPr="0002617F" w14:paraId="27BEA9CF" w14:textId="77777777" w:rsidTr="0002617F">
        <w:trPr>
          <w:trHeight w:val="105"/>
        </w:trPr>
        <w:tc>
          <w:tcPr>
            <w:tcW w:w="4260" w:type="pct"/>
            <w:vAlign w:val="center"/>
          </w:tcPr>
          <w:p w14:paraId="5544E6F0" w14:textId="77777777" w:rsidR="0002617F" w:rsidRDefault="0002617F" w:rsidP="0002617F">
            <w:pPr>
              <w:pStyle w:val="Month"/>
              <w:ind w:right="-557"/>
              <w:rPr>
                <w:sz w:val="40"/>
                <w:szCs w:val="40"/>
              </w:rPr>
            </w:pPr>
          </w:p>
        </w:tc>
        <w:tc>
          <w:tcPr>
            <w:tcW w:w="740" w:type="pct"/>
            <w:vAlign w:val="center"/>
          </w:tcPr>
          <w:p w14:paraId="4F5C6C97" w14:textId="77777777" w:rsidR="0002617F" w:rsidRPr="0002617F" w:rsidRDefault="0002617F" w:rsidP="0002617F">
            <w:pPr>
              <w:pStyle w:val="Year"/>
              <w:jc w:val="left"/>
              <w:rPr>
                <w:sz w:val="40"/>
                <w:szCs w:val="40"/>
              </w:rPr>
            </w:pPr>
          </w:p>
        </w:tc>
      </w:tr>
    </w:tbl>
    <w:p w14:paraId="58853294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6738C" w14:paraId="2A7641B6" w14:textId="77777777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08F24371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111FA3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9B8608D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15CDBE2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126C6511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636DE94F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0A9C5504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14:paraId="42A971BB" w14:textId="77777777" w:rsidTr="00D12AAE">
        <w:tc>
          <w:tcPr>
            <w:tcW w:w="714" w:type="pct"/>
            <w:tcBorders>
              <w:bottom w:val="nil"/>
            </w:tcBorders>
          </w:tcPr>
          <w:p w14:paraId="15C3B2F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="0002617F">
              <w:fldChar w:fldCharType="separate"/>
            </w:r>
            <w:r w:rsidR="0002617F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FB685E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2617F">
              <w:fldChar w:fldCharType="separate"/>
            </w:r>
            <w:r w:rsidR="0002617F">
              <w:rPr>
                <w:noProof/>
              </w:rPr>
              <w:instrText>2</w:instrText>
            </w:r>
            <w:r w:rsidRPr="00566EB4">
              <w:fldChar w:fldCharType="end"/>
            </w:r>
            <w:r w:rsidR="0002617F">
              <w:fldChar w:fldCharType="separate"/>
            </w:r>
            <w:r w:rsidR="0002617F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83AC6C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2617F">
              <w:fldChar w:fldCharType="separate"/>
            </w:r>
            <w:r w:rsidR="0002617F">
              <w:rPr>
                <w:noProof/>
              </w:rPr>
              <w:instrText>3</w:instrText>
            </w:r>
            <w:r w:rsidRPr="00566EB4">
              <w:fldChar w:fldCharType="end"/>
            </w:r>
            <w:r w:rsidR="0002617F">
              <w:fldChar w:fldCharType="separate"/>
            </w:r>
            <w:r w:rsidR="0002617F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1E8A96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2617F">
              <w:fldChar w:fldCharType="separate"/>
            </w:r>
            <w:r w:rsidR="0002617F">
              <w:rPr>
                <w:noProof/>
              </w:rPr>
              <w:instrText>4</w:instrText>
            </w:r>
            <w:r w:rsidRPr="00566EB4">
              <w:fldChar w:fldCharType="end"/>
            </w:r>
            <w:r w:rsidR="0002617F">
              <w:fldChar w:fldCharType="separate"/>
            </w:r>
            <w:r w:rsidR="0002617F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5B841A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2617F">
              <w:fldChar w:fldCharType="separate"/>
            </w:r>
            <w:r w:rsidR="0002617F">
              <w:rPr>
                <w:noProof/>
              </w:rPr>
              <w:instrText>5</w:instrText>
            </w:r>
            <w:r w:rsidRPr="00566EB4">
              <w:fldChar w:fldCharType="end"/>
            </w:r>
            <w:r w:rsidR="0002617F">
              <w:fldChar w:fldCharType="separate"/>
            </w:r>
            <w:r w:rsidR="0002617F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8BB0D4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02617F">
              <w:fldChar w:fldCharType="separate"/>
            </w:r>
            <w:r w:rsidR="0002617F">
              <w:rPr>
                <w:noProof/>
              </w:rPr>
              <w:instrText>6</w:instrText>
            </w:r>
            <w:r w:rsidRPr="00566EB4">
              <w:fldChar w:fldCharType="end"/>
            </w:r>
            <w:r w:rsidR="0002617F">
              <w:fldChar w:fldCharType="separate"/>
            </w:r>
            <w:r w:rsidR="0002617F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AF8B7A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02617F">
              <w:instrText>Monday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6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7</w:instrText>
            </w:r>
            <w:r w:rsidRPr="00566EB4">
              <w:fldChar w:fldCharType="end"/>
            </w:r>
            <w:r w:rsidRPr="00566EB4">
              <w:fldChar w:fldCharType="separate"/>
            </w:r>
            <w:r w:rsidR="0002617F">
              <w:rPr>
                <w:noProof/>
              </w:rPr>
              <w:t>7</w:t>
            </w:r>
            <w:r w:rsidRPr="00566EB4">
              <w:fldChar w:fldCharType="end"/>
            </w:r>
          </w:p>
        </w:tc>
      </w:tr>
      <w:tr w:rsidR="0006738C" w14:paraId="756106A8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97CEF64" w14:textId="77777777" w:rsidR="00E15BE2" w:rsidRDefault="00E15BE2" w:rsidP="00566EB4"/>
          <w:p w14:paraId="48F8D513" w14:textId="77777777" w:rsidR="0002617F" w:rsidRDefault="0002617F" w:rsidP="00566EB4"/>
          <w:p w14:paraId="0D131C96" w14:textId="77777777" w:rsidR="0002617F" w:rsidRDefault="0002617F" w:rsidP="00566EB4"/>
          <w:p w14:paraId="313C6270" w14:textId="77777777" w:rsidR="0002617F" w:rsidRPr="00566EB4" w:rsidRDefault="0002617F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4992226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1C0063D" w14:textId="77777777" w:rsidR="00E15BE2" w:rsidRDefault="00E15BE2" w:rsidP="00A75A9F"/>
          <w:p w14:paraId="2EBC2482" w14:textId="77777777" w:rsidR="0002617F" w:rsidRPr="0023365C" w:rsidRDefault="0002617F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2D15A9C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48DBBCF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C6AC354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6D430CD" w14:textId="77777777" w:rsidR="00E15BE2" w:rsidRPr="00566EB4" w:rsidRDefault="00E15BE2" w:rsidP="00566EB4"/>
        </w:tc>
      </w:tr>
      <w:tr w:rsidR="00E15BE2" w14:paraId="1CDCC903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649413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02617F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3586B5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02617F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21AF2E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02617F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EE62D6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02617F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F6901A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02617F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A70CB0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02617F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4293B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02617F">
              <w:rPr>
                <w:noProof/>
              </w:rPr>
              <w:t>14</w:t>
            </w:r>
            <w:r w:rsidRPr="00566EB4">
              <w:fldChar w:fldCharType="end"/>
            </w:r>
          </w:p>
        </w:tc>
      </w:tr>
      <w:tr w:rsidR="00E15BE2" w14:paraId="299D5E48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D184950" w14:textId="77777777" w:rsidR="00E15BE2" w:rsidRDefault="00E15BE2" w:rsidP="00566EB4"/>
          <w:p w14:paraId="07C15802" w14:textId="77777777" w:rsidR="0002617F" w:rsidRDefault="0002617F" w:rsidP="00566EB4"/>
          <w:p w14:paraId="1F5A0551" w14:textId="77777777" w:rsidR="0002617F" w:rsidRDefault="0002617F" w:rsidP="00566EB4"/>
          <w:p w14:paraId="5B8ABDEE" w14:textId="77777777" w:rsidR="0002617F" w:rsidRPr="00566EB4" w:rsidRDefault="0002617F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4A534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0DE881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41816CC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B2F89A5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9C055C8" w14:textId="77777777" w:rsidR="00E15BE2" w:rsidRPr="00E83338" w:rsidRDefault="00B25B88" w:rsidP="00566EB4">
            <w:pPr>
              <w:rPr>
                <w:b/>
                <w:color w:val="660066"/>
                <w:sz w:val="18"/>
                <w:szCs w:val="18"/>
              </w:rPr>
            </w:pPr>
            <w:r w:rsidRPr="00E83338">
              <w:rPr>
                <w:b/>
                <w:color w:val="660066"/>
                <w:sz w:val="18"/>
                <w:szCs w:val="18"/>
              </w:rPr>
              <w:t>BB&amp;B 12pm-4pm</w:t>
            </w:r>
            <w:r w:rsidR="00E83338" w:rsidRPr="00E83338">
              <w:rPr>
                <w:b/>
                <w:color w:val="660066"/>
                <w:sz w:val="18"/>
                <w:szCs w:val="18"/>
              </w:rPr>
              <w:t xml:space="preserve"> </w:t>
            </w:r>
            <w:proofErr w:type="spellStart"/>
            <w:r w:rsidR="00E83338" w:rsidRPr="00E83338">
              <w:rPr>
                <w:b/>
                <w:color w:val="660066"/>
                <w:sz w:val="18"/>
                <w:szCs w:val="18"/>
              </w:rPr>
              <w:t>Shaumburg</w:t>
            </w:r>
            <w:proofErr w:type="spellEnd"/>
            <w:r w:rsidR="00E83338" w:rsidRPr="00E83338">
              <w:rPr>
                <w:b/>
                <w:color w:val="660066"/>
                <w:sz w:val="18"/>
                <w:szCs w:val="18"/>
              </w:rPr>
              <w:t>, IL</w:t>
            </w:r>
            <w:r w:rsidR="00E83338" w:rsidRPr="00E83338">
              <w:rPr>
                <w:color w:val="auto"/>
                <w:sz w:val="18"/>
                <w:szCs w:val="18"/>
              </w:rPr>
              <w:t>12pm-4pm</w:t>
            </w:r>
            <w:r w:rsidR="00C86D0D">
              <w:rPr>
                <w:color w:val="auto"/>
                <w:sz w:val="18"/>
                <w:szCs w:val="18"/>
              </w:rPr>
              <w:t xml:space="preserve"> / </w:t>
            </w:r>
            <w:r w:rsidR="00C86D0D" w:rsidRPr="00393D1C">
              <w:rPr>
                <w:b/>
                <w:color w:val="FF6600"/>
                <w:sz w:val="18"/>
                <w:szCs w:val="18"/>
              </w:rPr>
              <w:t>Williams-Sonoma San Fran</w:t>
            </w:r>
            <w:r w:rsidR="00393D1C" w:rsidRPr="00393D1C">
              <w:rPr>
                <w:b/>
                <w:color w:val="FF6600"/>
                <w:sz w:val="18"/>
                <w:szCs w:val="18"/>
              </w:rPr>
              <w:t>, CA</w:t>
            </w:r>
            <w:r w:rsidR="00C86D0D">
              <w:rPr>
                <w:color w:val="auto"/>
                <w:sz w:val="18"/>
                <w:szCs w:val="18"/>
              </w:rPr>
              <w:t xml:space="preserve"> 1pm-4pm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2A7C780" w14:textId="77777777" w:rsidR="00E15BE2" w:rsidRPr="00E83338" w:rsidRDefault="00B25B88" w:rsidP="00566EB4">
            <w:pPr>
              <w:rPr>
                <w:b/>
                <w:color w:val="660066"/>
                <w:sz w:val="18"/>
                <w:szCs w:val="18"/>
              </w:rPr>
            </w:pPr>
            <w:r w:rsidRPr="00E83338">
              <w:rPr>
                <w:b/>
                <w:color w:val="660066"/>
                <w:sz w:val="18"/>
                <w:szCs w:val="18"/>
              </w:rPr>
              <w:t>BB&amp;B 12pm-4pm</w:t>
            </w:r>
            <w:r w:rsidR="00E83338" w:rsidRPr="00E83338">
              <w:rPr>
                <w:b/>
                <w:color w:val="660066"/>
                <w:sz w:val="18"/>
                <w:szCs w:val="18"/>
              </w:rPr>
              <w:t xml:space="preserve"> Farmington Hills, MI </w:t>
            </w:r>
            <w:r w:rsidR="00E83338" w:rsidRPr="00E83338">
              <w:rPr>
                <w:color w:val="auto"/>
                <w:sz w:val="18"/>
                <w:szCs w:val="18"/>
              </w:rPr>
              <w:t>12pm-4pm</w:t>
            </w:r>
          </w:p>
        </w:tc>
      </w:tr>
      <w:tr w:rsidR="00E15BE2" w14:paraId="6DC7DC90" w14:textId="77777777" w:rsidTr="00D12AAE">
        <w:tc>
          <w:tcPr>
            <w:tcW w:w="714" w:type="pct"/>
            <w:tcBorders>
              <w:bottom w:val="nil"/>
            </w:tcBorders>
          </w:tcPr>
          <w:p w14:paraId="1536AF7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02617F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DF67B1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02617F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3DCFBC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02617F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FB47DE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02617F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4DE02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02617F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9C1F3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02617F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8674B7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02617F">
              <w:rPr>
                <w:noProof/>
              </w:rPr>
              <w:t>21</w:t>
            </w:r>
            <w:r w:rsidRPr="00566EB4">
              <w:fldChar w:fldCharType="end"/>
            </w:r>
          </w:p>
        </w:tc>
      </w:tr>
      <w:tr w:rsidR="00E15BE2" w14:paraId="3818D979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7657E92" w14:textId="77777777" w:rsidR="0002617F" w:rsidRPr="00E83338" w:rsidRDefault="00B25B88" w:rsidP="00566EB4">
            <w:pPr>
              <w:rPr>
                <w:b/>
                <w:color w:val="660066"/>
                <w:sz w:val="18"/>
                <w:szCs w:val="18"/>
              </w:rPr>
            </w:pPr>
            <w:r w:rsidRPr="00E83338">
              <w:rPr>
                <w:b/>
                <w:color w:val="660066"/>
                <w:sz w:val="18"/>
                <w:szCs w:val="18"/>
              </w:rPr>
              <w:t>BB&amp;B 12pm-4pm</w:t>
            </w:r>
            <w:r w:rsidR="00E83338" w:rsidRPr="00E83338">
              <w:rPr>
                <w:b/>
                <w:color w:val="660066"/>
                <w:sz w:val="18"/>
                <w:szCs w:val="18"/>
              </w:rPr>
              <w:t xml:space="preserve"> </w:t>
            </w:r>
            <w:r w:rsidR="00E83338" w:rsidRPr="00E83338">
              <w:rPr>
                <w:color w:val="auto"/>
                <w:sz w:val="18"/>
                <w:szCs w:val="18"/>
              </w:rPr>
              <w:t>East Hanover, NJ</w:t>
            </w:r>
          </w:p>
          <w:p w14:paraId="7BB55D0F" w14:textId="77777777" w:rsidR="00B25B88" w:rsidRDefault="00B25B88" w:rsidP="00566EB4"/>
          <w:p w14:paraId="77C0073A" w14:textId="77777777" w:rsidR="0002617F" w:rsidRPr="00566EB4" w:rsidRDefault="0002617F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CE222CD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A5DC726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AADCAE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84CFDE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CB5F498" w14:textId="77777777" w:rsidR="00E15BE2" w:rsidRPr="00E83338" w:rsidRDefault="0002617F" w:rsidP="00566EB4">
            <w:pPr>
              <w:rPr>
                <w:sz w:val="18"/>
                <w:szCs w:val="18"/>
              </w:rPr>
            </w:pPr>
            <w:r w:rsidRPr="00E83338">
              <w:rPr>
                <w:b/>
                <w:color w:val="FF6600"/>
                <w:sz w:val="18"/>
                <w:szCs w:val="18"/>
              </w:rPr>
              <w:t>Williams-Sonoma</w:t>
            </w:r>
            <w:r w:rsidR="00A30959" w:rsidRPr="00E83338">
              <w:rPr>
                <w:b/>
                <w:color w:val="FF6600"/>
                <w:sz w:val="18"/>
                <w:szCs w:val="18"/>
              </w:rPr>
              <w:t xml:space="preserve"> Salt Lake City, UT</w:t>
            </w:r>
            <w:r w:rsidR="00A30959" w:rsidRPr="00E83338">
              <w:rPr>
                <w:sz w:val="18"/>
                <w:szCs w:val="18"/>
              </w:rPr>
              <w:t xml:space="preserve"> 1pm-4pm</w:t>
            </w:r>
            <w:r w:rsidRPr="00E83338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B7524FD" w14:textId="77777777" w:rsidR="00E15BE2" w:rsidRPr="00566EB4" w:rsidRDefault="00E15BE2" w:rsidP="00566EB4"/>
        </w:tc>
      </w:tr>
      <w:tr w:rsidR="00E15BE2" w14:paraId="246B79C0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C5BCF7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02617F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932361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02617F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652A70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02617F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BDE0BE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02617F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07CB4C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02617F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B2F1D4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02617F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9837D5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02617F">
              <w:rPr>
                <w:noProof/>
              </w:rPr>
              <w:t>28</w:t>
            </w:r>
            <w:r w:rsidRPr="00566EB4">
              <w:fldChar w:fldCharType="end"/>
            </w:r>
          </w:p>
        </w:tc>
      </w:tr>
      <w:tr w:rsidR="0006738C" w14:paraId="0988BD6A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A2A6EC0" w14:textId="77777777" w:rsidR="00E15BE2" w:rsidRDefault="00E15BE2" w:rsidP="00566EB4"/>
          <w:p w14:paraId="58E797D6" w14:textId="77777777" w:rsidR="0002617F" w:rsidRDefault="0002617F" w:rsidP="00566EB4"/>
          <w:p w14:paraId="47B8CFA6" w14:textId="77777777" w:rsidR="0002617F" w:rsidRDefault="0002617F" w:rsidP="00566EB4"/>
          <w:p w14:paraId="1802E428" w14:textId="77777777" w:rsidR="0002617F" w:rsidRPr="00566EB4" w:rsidRDefault="0002617F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1F785A2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FCE6D0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D3A2CFE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BDCD89F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26F4F7C" w14:textId="77777777" w:rsidR="00E15BE2" w:rsidRPr="00E83338" w:rsidRDefault="00B25B88" w:rsidP="00566EB4">
            <w:pPr>
              <w:rPr>
                <w:b/>
                <w:color w:val="660066"/>
                <w:sz w:val="18"/>
                <w:szCs w:val="18"/>
              </w:rPr>
            </w:pPr>
            <w:r w:rsidRPr="00E83338">
              <w:rPr>
                <w:b/>
                <w:color w:val="660066"/>
                <w:sz w:val="18"/>
                <w:szCs w:val="18"/>
              </w:rPr>
              <w:t>BB&amp;B 12pm-4pm</w:t>
            </w:r>
            <w:r w:rsidR="00E83338" w:rsidRPr="00E83338">
              <w:rPr>
                <w:b/>
                <w:color w:val="660066"/>
                <w:sz w:val="18"/>
                <w:szCs w:val="18"/>
              </w:rPr>
              <w:t xml:space="preserve"> Tyson’s Corner VA, 61</w:t>
            </w:r>
            <w:r w:rsidR="00E83338" w:rsidRPr="00E83338">
              <w:rPr>
                <w:b/>
                <w:color w:val="660066"/>
                <w:sz w:val="18"/>
                <w:szCs w:val="18"/>
                <w:vertAlign w:val="superscript"/>
              </w:rPr>
              <w:t>st</w:t>
            </w:r>
            <w:r w:rsidR="00E83338" w:rsidRPr="00E83338">
              <w:rPr>
                <w:b/>
                <w:color w:val="660066"/>
                <w:sz w:val="18"/>
                <w:szCs w:val="18"/>
              </w:rPr>
              <w:t xml:space="preserve"> St NY, Woodbridge, NJ, West LA, </w:t>
            </w:r>
            <w:r w:rsidR="00E83338" w:rsidRPr="00E83338">
              <w:rPr>
                <w:color w:val="auto"/>
                <w:sz w:val="18"/>
                <w:szCs w:val="18"/>
              </w:rPr>
              <w:t>12pm-4pm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3492E79" w14:textId="77777777" w:rsidR="00E15BE2" w:rsidRPr="00E83338" w:rsidRDefault="0002617F" w:rsidP="00566EB4">
            <w:pPr>
              <w:rPr>
                <w:color w:val="FF0000"/>
                <w:sz w:val="18"/>
                <w:szCs w:val="18"/>
              </w:rPr>
            </w:pPr>
            <w:r w:rsidRPr="00E83338">
              <w:rPr>
                <w:b/>
                <w:color w:val="FF0000"/>
                <w:sz w:val="18"/>
                <w:szCs w:val="18"/>
              </w:rPr>
              <w:t>Southern Season Chapel Hill</w:t>
            </w:r>
            <w:r w:rsidRPr="00E83338">
              <w:rPr>
                <w:color w:val="FF0000"/>
                <w:sz w:val="18"/>
                <w:szCs w:val="18"/>
              </w:rPr>
              <w:t xml:space="preserve"> </w:t>
            </w:r>
            <w:r w:rsidRPr="00E83338">
              <w:rPr>
                <w:color w:val="auto"/>
                <w:sz w:val="18"/>
                <w:szCs w:val="18"/>
              </w:rPr>
              <w:t>1pm-4pm</w:t>
            </w:r>
          </w:p>
        </w:tc>
      </w:tr>
      <w:tr w:rsidR="0006738C" w14:paraId="0DCA78CB" w14:textId="77777777" w:rsidTr="00D12AAE">
        <w:tc>
          <w:tcPr>
            <w:tcW w:w="714" w:type="pct"/>
            <w:tcBorders>
              <w:bottom w:val="nil"/>
            </w:tcBorders>
          </w:tcPr>
          <w:p w14:paraId="5DD73CB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02617F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541DF1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02617F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B18A40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58F07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E0CE18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F343CD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20F3E0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02617F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02617F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06738C" w14:paraId="2D3AE5E0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88C1B7" w14:textId="77777777" w:rsidR="00E15BE2" w:rsidRDefault="00E15BE2" w:rsidP="00DB67F4">
            <w:pPr>
              <w:pStyle w:val="TableText"/>
            </w:pPr>
          </w:p>
          <w:p w14:paraId="387C4546" w14:textId="77777777" w:rsidR="0002617F" w:rsidRDefault="0002617F" w:rsidP="00DB67F4">
            <w:pPr>
              <w:pStyle w:val="TableText"/>
            </w:pPr>
          </w:p>
          <w:p w14:paraId="127A6653" w14:textId="77777777" w:rsidR="0002617F" w:rsidRDefault="0002617F" w:rsidP="00DB67F4">
            <w:pPr>
              <w:pStyle w:val="TableText"/>
            </w:pPr>
          </w:p>
          <w:p w14:paraId="7CB43419" w14:textId="77777777" w:rsidR="0002617F" w:rsidRDefault="0002617F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83F9AE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2607C1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D04324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50AC73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989134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AB42D4E" w14:textId="77777777" w:rsidR="00E15BE2" w:rsidRDefault="00E15BE2" w:rsidP="00DB67F4">
            <w:pPr>
              <w:pStyle w:val="TableText"/>
            </w:pPr>
          </w:p>
        </w:tc>
      </w:tr>
    </w:tbl>
    <w:p w14:paraId="4791825D" w14:textId="77777777" w:rsidR="007A7447" w:rsidRDefault="007A7447"/>
    <w:p w14:paraId="34430845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9/30/2014"/>
    <w:docVar w:name="MonthStart" w:val="9/1/2014"/>
  </w:docVars>
  <w:rsids>
    <w:rsidRoot w:val="0002617F"/>
    <w:rsid w:val="000204FE"/>
    <w:rsid w:val="0002617F"/>
    <w:rsid w:val="00043743"/>
    <w:rsid w:val="0006738C"/>
    <w:rsid w:val="000773D4"/>
    <w:rsid w:val="000F4FC6"/>
    <w:rsid w:val="00121459"/>
    <w:rsid w:val="001215A1"/>
    <w:rsid w:val="0017296A"/>
    <w:rsid w:val="00174989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93D1C"/>
    <w:rsid w:val="003A4D15"/>
    <w:rsid w:val="00416233"/>
    <w:rsid w:val="0043218C"/>
    <w:rsid w:val="00435C4D"/>
    <w:rsid w:val="004372A4"/>
    <w:rsid w:val="00447332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30959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25B88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63AE"/>
    <w:rsid w:val="00C769C3"/>
    <w:rsid w:val="00C86D0D"/>
    <w:rsid w:val="00CA6150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83338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8D2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B5537-B0A6-A742-9ED7-21E1200A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24</TotalTime>
  <Pages>1</Pages>
  <Words>426</Words>
  <Characters>1832</Characters>
  <Application>Microsoft Macintosh Word</Application>
  <DocSecurity>0</DocSecurity>
  <Lines>610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2</cp:revision>
  <cp:lastPrinted>2010-05-04T19:24:00Z</cp:lastPrinted>
  <dcterms:created xsi:type="dcterms:W3CDTF">2014-07-29T18:54:00Z</dcterms:created>
  <dcterms:modified xsi:type="dcterms:W3CDTF">2014-07-29T20:16:00Z</dcterms:modified>
  <cp:category/>
</cp:coreProperties>
</file>