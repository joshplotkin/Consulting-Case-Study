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616"/>
      </w:tblGrid>
      <w:tr w:rsidR="00F94D27" w14:paraId="63DB0C9E" w14:textId="77777777" w:rsidTr="00F94D27">
        <w:trPr>
          <w:trHeight w:val="945"/>
        </w:trPr>
        <w:tc>
          <w:tcPr>
            <w:tcW w:w="5000" w:type="pct"/>
            <w:vAlign w:val="center"/>
          </w:tcPr>
          <w:p w14:paraId="23CF5420" w14:textId="4EE775C9" w:rsidR="00F94D27" w:rsidRPr="00AA4E63" w:rsidRDefault="00EF7BEF" w:rsidP="00F94D27">
            <w:pPr>
              <w:pStyle w:val="Month"/>
              <w:rPr>
                <w:sz w:val="44"/>
                <w:szCs w:val="44"/>
              </w:rPr>
            </w:pPr>
            <w:r w:rsidRPr="00EF7BEF">
              <w:rPr>
                <w:color w:val="FF6600"/>
                <w:sz w:val="22"/>
                <w:szCs w:val="22"/>
              </w:rPr>
              <w:t>ORANGE= Williams-Sonoma</w:t>
            </w:r>
            <w:r w:rsidR="00F94D27" w:rsidRPr="008F4EBD">
              <w:rPr>
                <w:sz w:val="22"/>
                <w:szCs w:val="22"/>
              </w:rPr>
              <w:t xml:space="preserve"> </w:t>
            </w:r>
            <w:r w:rsidR="00F94D27" w:rsidRPr="008F4EBD">
              <w:rPr>
                <w:color w:val="0000FF"/>
                <w:sz w:val="22"/>
                <w:szCs w:val="22"/>
              </w:rPr>
              <w:t>BLUE = The Fresh Market</w:t>
            </w:r>
            <w:r w:rsidR="00F94D27" w:rsidRPr="008F4EBD">
              <w:rPr>
                <w:sz w:val="22"/>
                <w:szCs w:val="22"/>
              </w:rPr>
              <w:t xml:space="preserve">, </w:t>
            </w:r>
            <w:r w:rsidR="00F94D27" w:rsidRPr="008F4EBD">
              <w:rPr>
                <w:color w:val="008000"/>
                <w:sz w:val="22"/>
                <w:szCs w:val="22"/>
              </w:rPr>
              <w:t>GREEN = Whole Foods</w:t>
            </w:r>
            <w:r w:rsidR="00F94D27" w:rsidRPr="008F4EBD">
              <w:rPr>
                <w:sz w:val="22"/>
                <w:szCs w:val="22"/>
              </w:rPr>
              <w:t>,</w:t>
            </w:r>
            <w:r w:rsidR="00F94D27">
              <w:rPr>
                <w:sz w:val="22"/>
                <w:szCs w:val="22"/>
              </w:rPr>
              <w:t xml:space="preserve"> </w:t>
            </w:r>
            <w:r w:rsidR="00F94D27" w:rsidRPr="008F4EBD">
              <w:rPr>
                <w:color w:val="FF0000"/>
                <w:sz w:val="22"/>
                <w:szCs w:val="22"/>
              </w:rPr>
              <w:t>RED = INDEPENDENT</w:t>
            </w:r>
            <w:r w:rsidR="00F94D27">
              <w:rPr>
                <w:color w:val="FF0000"/>
                <w:sz w:val="22"/>
                <w:szCs w:val="22"/>
              </w:rPr>
              <w:t xml:space="preserve">, </w:t>
            </w:r>
            <w:r w:rsidR="00F94D27">
              <w:rPr>
                <w:color w:val="5F5F5F" w:themeColor="accent5"/>
                <w:sz w:val="22"/>
                <w:szCs w:val="22"/>
              </w:rPr>
              <w:t xml:space="preserve">GREY = </w:t>
            </w:r>
            <w:proofErr w:type="gramStart"/>
            <w:r w:rsidR="00F94D27" w:rsidRPr="008F4EBD">
              <w:rPr>
                <w:color w:val="5F5F5F" w:themeColor="accent5"/>
                <w:sz w:val="22"/>
                <w:szCs w:val="22"/>
              </w:rPr>
              <w:t>Fairway</w:t>
            </w:r>
            <w:r w:rsidR="00F94D27">
              <w:rPr>
                <w:color w:val="5F5F5F" w:themeColor="accent5"/>
                <w:sz w:val="22"/>
                <w:szCs w:val="22"/>
              </w:rPr>
              <w:t xml:space="preserve">  </w:t>
            </w:r>
            <w:r w:rsidR="00F94D27">
              <w:rPr>
                <w:color w:val="FF0000"/>
                <w:sz w:val="22"/>
                <w:szCs w:val="22"/>
              </w:rPr>
              <w:t xml:space="preserve"> </w:t>
            </w:r>
            <w:proofErr w:type="gramEnd"/>
            <w:r w:rsidR="00F94D27" w:rsidRPr="00AA4E63">
              <w:rPr>
                <w:sz w:val="44"/>
                <w:szCs w:val="44"/>
              </w:rPr>
              <w:fldChar w:fldCharType="begin"/>
            </w:r>
            <w:r w:rsidR="00F94D27" w:rsidRPr="00AA4E63">
              <w:rPr>
                <w:sz w:val="44"/>
                <w:szCs w:val="44"/>
              </w:rPr>
              <w:instrText xml:space="preserve"> DOCVARIABLE  MonthStart \@ MMMM \* MERGEFORMAT </w:instrText>
            </w:r>
            <w:r w:rsidR="00F94D27" w:rsidRPr="00AA4E63">
              <w:rPr>
                <w:sz w:val="44"/>
                <w:szCs w:val="44"/>
              </w:rPr>
              <w:fldChar w:fldCharType="separate"/>
            </w:r>
            <w:r w:rsidR="00F94D27">
              <w:rPr>
                <w:sz w:val="44"/>
                <w:szCs w:val="44"/>
              </w:rPr>
              <w:t>June</w:t>
            </w:r>
            <w:r w:rsidR="00F94D27" w:rsidRPr="00AA4E63">
              <w:rPr>
                <w:sz w:val="44"/>
                <w:szCs w:val="44"/>
              </w:rPr>
              <w:fldChar w:fldCharType="end"/>
            </w:r>
            <w:r w:rsidR="00F94D27">
              <w:rPr>
                <w:sz w:val="44"/>
                <w:szCs w:val="44"/>
              </w:rPr>
              <w:t xml:space="preserve"> 2014</w:t>
            </w:r>
          </w:p>
        </w:tc>
      </w:tr>
    </w:tbl>
    <w:p w14:paraId="657FE931" w14:textId="77777777" w:rsidR="009F0C0C" w:rsidRDefault="009F0C0C" w:rsidP="0006738C"/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6738C" w14:paraId="558AAFA3" w14:textId="77777777" w:rsidTr="00D12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7721F296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6C645302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FD170EE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00E64863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1D739CFD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775A5107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5EE36AF2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06738C" w14:paraId="470B61F1" w14:textId="77777777" w:rsidTr="00D12AAE">
        <w:tc>
          <w:tcPr>
            <w:tcW w:w="714" w:type="pct"/>
            <w:tcBorders>
              <w:bottom w:val="nil"/>
            </w:tcBorders>
          </w:tcPr>
          <w:p w14:paraId="4480E55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A4E63">
              <w:instrText>Sunday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Monday</w:instrText>
            </w:r>
            <w:r w:rsidRPr="00566EB4">
              <w:instrText>" 1 ""</w:instrTex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FEC293B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A4E63">
              <w:instrText>Sunday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Tuesday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1F68D5B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A4E63">
              <w:instrText>Sunday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Wednesday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A99BC7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A4E63">
              <w:instrText>Sunday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Thursday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6E0FED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A4E63">
              <w:instrText>Sunday</w:instrText>
            </w:r>
            <w:r w:rsidRPr="00566EB4">
              <w:fldChar w:fldCharType="end"/>
            </w:r>
            <w:r w:rsidRPr="00566EB4">
              <w:instrText>= "</w:instrText>
            </w:r>
            <w:r>
              <w:instrText>Friday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09D92D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A4E63">
              <w:instrText>Sunday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Saturday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170AF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AA4E63">
              <w:instrText>Sunday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fldChar w:fldCharType="separate"/>
            </w:r>
            <w:r w:rsidR="00AA4E63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</w:tr>
      <w:tr w:rsidR="0006738C" w14:paraId="644A85EA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AB942B4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040B94C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E118481" w14:textId="77777777" w:rsidR="00E15BE2" w:rsidRPr="0023365C" w:rsidRDefault="00E15BE2" w:rsidP="00A75A9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1153848" w14:textId="77777777" w:rsidR="00E15BE2" w:rsidRDefault="00E15BE2" w:rsidP="00566EB4"/>
          <w:p w14:paraId="061CFFD2" w14:textId="77777777" w:rsidR="00AA4E63" w:rsidRDefault="00AA4E63" w:rsidP="00566EB4"/>
          <w:p w14:paraId="218ED0B7" w14:textId="77777777" w:rsidR="00AA4E63" w:rsidRDefault="00AA4E63" w:rsidP="00566EB4"/>
          <w:p w14:paraId="7EE9C382" w14:textId="77777777" w:rsidR="00AA4E63" w:rsidRPr="00566EB4" w:rsidRDefault="00AA4E63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8FE59EB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0CC8AC8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1F4B82E" w14:textId="77777777" w:rsidR="00E15BE2" w:rsidRPr="00566EB4" w:rsidRDefault="00E15BE2" w:rsidP="00566EB4"/>
        </w:tc>
      </w:tr>
      <w:tr w:rsidR="00E15BE2" w14:paraId="15CE7D38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A00591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AA4E63">
              <w:rPr>
                <w:noProof/>
              </w:rPr>
              <w:t>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A65D31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AA4E63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F5F109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AA4E63">
              <w:rPr>
                <w:noProof/>
              </w:rPr>
              <w:t>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D0D1DE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AA4E63">
              <w:rPr>
                <w:noProof/>
              </w:rPr>
              <w:t>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B4193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AA4E63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DCEA66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AA4E63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BD2ECA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AA4E63">
              <w:rPr>
                <w:noProof/>
              </w:rPr>
              <w:t>8</w:t>
            </w:r>
            <w:r w:rsidRPr="00566EB4">
              <w:fldChar w:fldCharType="end"/>
            </w:r>
          </w:p>
        </w:tc>
      </w:tr>
      <w:tr w:rsidR="00E15BE2" w14:paraId="56F72C87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2DA69534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AB6A6C8" w14:textId="77777777" w:rsidR="00E15BE2" w:rsidRPr="00545B49" w:rsidRDefault="00545B49" w:rsidP="00566EB4">
            <w:pPr>
              <w:rPr>
                <w:sz w:val="20"/>
                <w:szCs w:val="20"/>
              </w:rPr>
            </w:pPr>
            <w:r w:rsidRPr="00545B49">
              <w:rPr>
                <w:b/>
                <w:color w:val="008000"/>
                <w:sz w:val="20"/>
                <w:szCs w:val="20"/>
              </w:rPr>
              <w:t>WFM Tribeca</w:t>
            </w:r>
            <w:r w:rsidRPr="00545B49">
              <w:rPr>
                <w:sz w:val="20"/>
                <w:szCs w:val="20"/>
              </w:rPr>
              <w:t xml:space="preserve"> 4pm-7pm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C293E03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553D06DA" w14:textId="77777777" w:rsidR="00E15BE2" w:rsidRDefault="00E15BE2" w:rsidP="00566EB4"/>
          <w:p w14:paraId="213CCC83" w14:textId="77777777" w:rsidR="00AA4E63" w:rsidRDefault="00AA4E63" w:rsidP="00566EB4"/>
          <w:p w14:paraId="347E85F9" w14:textId="77777777" w:rsidR="00AA4E63" w:rsidRPr="00566EB4" w:rsidRDefault="00AA4E63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4E666C3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60147B7" w14:textId="39146464" w:rsidR="00E15BE2" w:rsidRPr="00566EB4" w:rsidRDefault="00C67D34" w:rsidP="00566EB4">
            <w:r w:rsidRPr="00C67D34">
              <w:rPr>
                <w:b/>
                <w:color w:val="FF0000"/>
                <w:sz w:val="20"/>
                <w:szCs w:val="20"/>
              </w:rPr>
              <w:t xml:space="preserve">Southern Seasons Chapel Hill </w:t>
            </w:r>
            <w:r w:rsidRPr="00C67D34">
              <w:rPr>
                <w:color w:val="auto"/>
                <w:sz w:val="20"/>
                <w:szCs w:val="20"/>
              </w:rPr>
              <w:t>event w</w:t>
            </w:r>
            <w:r>
              <w:rPr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sampling (no rep)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A292181" w14:textId="77777777" w:rsidR="00E15BE2" w:rsidRPr="00566EB4" w:rsidRDefault="00E15BE2" w:rsidP="00566EB4"/>
        </w:tc>
      </w:tr>
      <w:tr w:rsidR="00E15BE2" w14:paraId="3C8FD7C6" w14:textId="77777777" w:rsidTr="00D12AAE">
        <w:tc>
          <w:tcPr>
            <w:tcW w:w="714" w:type="pct"/>
            <w:tcBorders>
              <w:bottom w:val="nil"/>
            </w:tcBorders>
          </w:tcPr>
          <w:p w14:paraId="637408A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AA4E63">
              <w:rPr>
                <w:noProof/>
              </w:rPr>
              <w:t>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57C4DFF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AA4E63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CC9285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AA4E63">
              <w:rPr>
                <w:noProof/>
              </w:rPr>
              <w:t>11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C1DA9C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AA4E63">
              <w:rPr>
                <w:noProof/>
              </w:rPr>
              <w:t>12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9075A7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AA4E63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A27386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AA4E63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DAC0D8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AA4E63">
              <w:rPr>
                <w:noProof/>
              </w:rPr>
              <w:t>15</w:t>
            </w:r>
            <w:r w:rsidRPr="00566EB4">
              <w:fldChar w:fldCharType="end"/>
            </w:r>
          </w:p>
        </w:tc>
      </w:tr>
      <w:tr w:rsidR="00E15BE2" w14:paraId="687CBBB0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55597B3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FA9A6E2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A742BDA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5C33EDC" w14:textId="77777777" w:rsidR="00E15BE2" w:rsidRPr="00F94D27" w:rsidRDefault="00AA4E63" w:rsidP="00566EB4">
            <w:pPr>
              <w:rPr>
                <w:sz w:val="20"/>
                <w:szCs w:val="20"/>
              </w:rPr>
            </w:pPr>
            <w:r w:rsidRPr="00F94D27">
              <w:rPr>
                <w:b/>
                <w:color w:val="FF0000"/>
                <w:sz w:val="20"/>
                <w:szCs w:val="20"/>
              </w:rPr>
              <w:t>West Elm Broadway</w:t>
            </w:r>
            <w:r w:rsidRPr="00F94D27">
              <w:rPr>
                <w:sz w:val="20"/>
                <w:szCs w:val="20"/>
              </w:rPr>
              <w:t>, 4pm-7pm</w:t>
            </w:r>
            <w:r w:rsidR="00545B49">
              <w:rPr>
                <w:sz w:val="20"/>
                <w:szCs w:val="20"/>
              </w:rPr>
              <w:t xml:space="preserve"> (NINA)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E4F50A5" w14:textId="77777777" w:rsidR="00E15BE2" w:rsidRDefault="00E15BE2" w:rsidP="00566EB4"/>
          <w:p w14:paraId="63D591CC" w14:textId="77777777" w:rsidR="00AA4E63" w:rsidRDefault="00AA4E63" w:rsidP="00566EB4"/>
          <w:p w14:paraId="1347205F" w14:textId="77777777" w:rsidR="00AA4E63" w:rsidRDefault="00AA4E63" w:rsidP="00566EB4"/>
          <w:p w14:paraId="2AB18726" w14:textId="77777777" w:rsidR="00AA4E63" w:rsidRPr="00566EB4" w:rsidRDefault="00AA4E63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79A7DD7" w14:textId="5E5C16AF" w:rsidR="00E15BE2" w:rsidRPr="00545B49" w:rsidRDefault="00E15BE2" w:rsidP="00566EB4">
            <w:pPr>
              <w:rPr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CDA946B" w14:textId="2DE2AC9A" w:rsidR="00E15BE2" w:rsidRPr="00BF4F81" w:rsidRDefault="00BF4F81" w:rsidP="00B51ABA">
            <w:pPr>
              <w:rPr>
                <w:sz w:val="20"/>
                <w:szCs w:val="20"/>
              </w:rPr>
            </w:pPr>
            <w:r w:rsidRPr="00BF4F81">
              <w:rPr>
                <w:b/>
                <w:color w:val="FF0000"/>
                <w:sz w:val="20"/>
                <w:szCs w:val="20"/>
              </w:rPr>
              <w:t>Olives &amp; Grace</w:t>
            </w:r>
            <w:r w:rsidRPr="00BF4F81">
              <w:rPr>
                <w:sz w:val="20"/>
                <w:szCs w:val="20"/>
              </w:rPr>
              <w:t xml:space="preserve"> 12pm-3pm</w:t>
            </w:r>
            <w:r w:rsidR="00B51ABA">
              <w:rPr>
                <w:sz w:val="20"/>
                <w:szCs w:val="20"/>
              </w:rPr>
              <w:t xml:space="preserve"> </w:t>
            </w:r>
          </w:p>
        </w:tc>
      </w:tr>
      <w:tr w:rsidR="00E15BE2" w14:paraId="47AB0892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43941A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AA4E63">
              <w:rPr>
                <w:noProof/>
              </w:rPr>
              <w:t>16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3988107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AA4E63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C9ACFD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AA4E63">
              <w:rPr>
                <w:noProof/>
              </w:rPr>
              <w:t>18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A2382E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AA4E63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F60D88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AA4E63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1600811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AA4E63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7C22372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AA4E63">
              <w:rPr>
                <w:noProof/>
              </w:rPr>
              <w:t>22</w:t>
            </w:r>
            <w:r w:rsidRPr="00566EB4">
              <w:fldChar w:fldCharType="end"/>
            </w:r>
          </w:p>
        </w:tc>
      </w:tr>
      <w:tr w:rsidR="0006738C" w14:paraId="599174BC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774997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1F2F33B5" w14:textId="74049F23" w:rsidR="00E15BE2" w:rsidRPr="00EF7BEF" w:rsidRDefault="00E15BE2" w:rsidP="00EF7BEF">
            <w:pPr>
              <w:rPr>
                <w:b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0DF6E4F" w14:textId="7059EE49" w:rsidR="00E15BE2" w:rsidRPr="00566EB4" w:rsidRDefault="00EF7BEF" w:rsidP="00566EB4">
            <w:r w:rsidRPr="00C67D34">
              <w:rPr>
                <w:b/>
                <w:color w:val="FF0000"/>
                <w:sz w:val="20"/>
                <w:szCs w:val="20"/>
              </w:rPr>
              <w:t>Union Market Houston</w:t>
            </w:r>
            <w:r w:rsidRPr="00C67D34">
              <w:rPr>
                <w:b/>
                <w:sz w:val="20"/>
                <w:szCs w:val="20"/>
              </w:rPr>
              <w:t xml:space="preserve"> </w:t>
            </w:r>
            <w:r w:rsidRPr="00C67D34">
              <w:rPr>
                <w:sz w:val="20"/>
                <w:szCs w:val="20"/>
              </w:rPr>
              <w:t>4pm-7pm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697B872" w14:textId="77777777" w:rsidR="00E15BE2" w:rsidRPr="00545B49" w:rsidRDefault="00545B49" w:rsidP="00566EB4">
            <w:pPr>
              <w:rPr>
                <w:sz w:val="20"/>
                <w:szCs w:val="20"/>
              </w:rPr>
            </w:pPr>
            <w:r w:rsidRPr="00E838BE">
              <w:rPr>
                <w:b/>
                <w:color w:val="008000"/>
                <w:sz w:val="20"/>
                <w:szCs w:val="20"/>
              </w:rPr>
              <w:t>WFM Tribeca</w:t>
            </w:r>
            <w:r w:rsidRPr="00545B49">
              <w:rPr>
                <w:sz w:val="20"/>
                <w:szCs w:val="20"/>
              </w:rPr>
              <w:t xml:space="preserve"> 4pm-7pm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58BCF0C" w14:textId="4A644029" w:rsidR="00E15BE2" w:rsidRPr="00C67D34" w:rsidRDefault="00C67D34" w:rsidP="00566EB4">
            <w:pPr>
              <w:rPr>
                <w:sz w:val="20"/>
                <w:szCs w:val="20"/>
              </w:rPr>
            </w:pPr>
            <w:r w:rsidRPr="00C67D34">
              <w:rPr>
                <w:b/>
                <w:color w:val="008000"/>
                <w:sz w:val="20"/>
                <w:szCs w:val="20"/>
              </w:rPr>
              <w:t>WFM University Heights</w:t>
            </w:r>
            <w:r w:rsidRPr="00C67D34">
              <w:rPr>
                <w:sz w:val="20"/>
                <w:szCs w:val="20"/>
              </w:rPr>
              <w:t xml:space="preserve"> 3pm-6pm</w:t>
            </w:r>
          </w:p>
          <w:p w14:paraId="1F92CCD6" w14:textId="77777777" w:rsidR="00AA4E63" w:rsidRDefault="00AA4E63" w:rsidP="00566EB4"/>
          <w:p w14:paraId="5DC90089" w14:textId="77777777" w:rsidR="00AA4E63" w:rsidRDefault="00AA4E63" w:rsidP="00566EB4"/>
          <w:p w14:paraId="03267CF6" w14:textId="77777777" w:rsidR="00AA4E63" w:rsidRPr="00566EB4" w:rsidRDefault="00AA4E63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694A023" w14:textId="77777777" w:rsidR="00E15BE2" w:rsidRPr="00545B49" w:rsidRDefault="00545B49" w:rsidP="00566EB4">
            <w:pPr>
              <w:rPr>
                <w:sz w:val="20"/>
                <w:szCs w:val="20"/>
              </w:rPr>
            </w:pPr>
            <w:r w:rsidRPr="00545B49">
              <w:rPr>
                <w:b/>
                <w:color w:val="FF0000"/>
                <w:sz w:val="20"/>
                <w:szCs w:val="20"/>
              </w:rPr>
              <w:t>Brooklyn Victory Garden</w:t>
            </w:r>
            <w:r w:rsidRPr="00545B49">
              <w:rPr>
                <w:sz w:val="20"/>
                <w:szCs w:val="20"/>
              </w:rPr>
              <w:t xml:space="preserve"> 1:30pm-3</w:t>
            </w:r>
            <w:proofErr w:type="gramStart"/>
            <w:r w:rsidRPr="00545B49">
              <w:rPr>
                <w:sz w:val="20"/>
                <w:szCs w:val="20"/>
              </w:rPr>
              <w:t>:30pm</w:t>
            </w:r>
            <w:proofErr w:type="gramEnd"/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ED05674" w14:textId="29320DFB" w:rsidR="00E15BE2" w:rsidRPr="00105559" w:rsidRDefault="00105559" w:rsidP="00566EB4">
            <w:pPr>
              <w:rPr>
                <w:sz w:val="20"/>
                <w:szCs w:val="20"/>
              </w:rPr>
            </w:pPr>
            <w:r w:rsidRPr="00105559">
              <w:rPr>
                <w:b/>
                <w:color w:val="0000FF"/>
                <w:sz w:val="20"/>
                <w:szCs w:val="20"/>
              </w:rPr>
              <w:t>TFM (30 demos w Interactions)</w:t>
            </w:r>
            <w:r w:rsidRPr="00105559">
              <w:rPr>
                <w:sz w:val="20"/>
                <w:szCs w:val="20"/>
              </w:rPr>
              <w:t xml:space="preserve"> 12pm-4pm</w:t>
            </w:r>
            <w:r w:rsidR="00EF7BEF">
              <w:rPr>
                <w:sz w:val="20"/>
                <w:szCs w:val="20"/>
              </w:rPr>
              <w:t xml:space="preserve"> / </w:t>
            </w:r>
            <w:r w:rsidR="00EF7BEF" w:rsidRPr="00A62153">
              <w:rPr>
                <w:b/>
                <w:color w:val="FF0000"/>
                <w:sz w:val="20"/>
                <w:szCs w:val="20"/>
              </w:rPr>
              <w:t>Foragers Market Chelsea</w:t>
            </w:r>
            <w:r w:rsidR="00EF7BEF">
              <w:rPr>
                <w:sz w:val="20"/>
                <w:szCs w:val="20"/>
              </w:rPr>
              <w:t xml:space="preserve"> 11am-2pm</w:t>
            </w:r>
          </w:p>
        </w:tc>
      </w:tr>
      <w:tr w:rsidR="0006738C" w14:paraId="25534D4E" w14:textId="77777777" w:rsidTr="00D12AAE">
        <w:tc>
          <w:tcPr>
            <w:tcW w:w="714" w:type="pct"/>
            <w:tcBorders>
              <w:bottom w:val="nil"/>
            </w:tcBorders>
          </w:tcPr>
          <w:p w14:paraId="3C382CE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22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22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A4E6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fldChar w:fldCharType="separate"/>
            </w:r>
            <w:r w:rsidR="00AA4E63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21FAD9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A4E6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fldChar w:fldCharType="separate"/>
            </w:r>
            <w:r w:rsidR="00AA4E63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453C75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A4E6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fldChar w:fldCharType="separate"/>
            </w:r>
            <w:r w:rsidR="00AA4E63">
              <w:rPr>
                <w:noProof/>
              </w:rPr>
              <w:t>25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D11FDC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A4E6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AA4E63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641EAE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A4E6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AA4E63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9DE56F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A4E6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AA4E63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1BA5B7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A4E6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AA4E63">
              <w:rPr>
                <w:noProof/>
              </w:rPr>
              <w:t>29</w:t>
            </w:r>
            <w:r w:rsidRPr="00566EB4">
              <w:fldChar w:fldCharType="end"/>
            </w:r>
          </w:p>
        </w:tc>
      </w:tr>
      <w:tr w:rsidR="0006738C" w14:paraId="41C03377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7C96CDA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5618D8F" w14:textId="45174800" w:rsidR="00E15BE2" w:rsidRPr="00EF7BEF" w:rsidRDefault="00C67D34" w:rsidP="00EF7BEF">
            <w:pPr>
              <w:pStyle w:val="TableText"/>
              <w:rPr>
                <w:sz w:val="20"/>
                <w:szCs w:val="20"/>
              </w:rPr>
            </w:pPr>
            <w:r w:rsidRPr="00EF7BEF">
              <w:rPr>
                <w:b/>
                <w:color w:val="008000"/>
                <w:sz w:val="20"/>
                <w:szCs w:val="20"/>
              </w:rPr>
              <w:t>WFM Chelsea</w:t>
            </w:r>
            <w:r w:rsidRPr="00EF7BEF">
              <w:rPr>
                <w:color w:val="008000"/>
                <w:sz w:val="20"/>
                <w:szCs w:val="20"/>
              </w:rPr>
              <w:t xml:space="preserve"> </w:t>
            </w:r>
            <w:r w:rsidRPr="00EF7BEF">
              <w:rPr>
                <w:color w:val="auto"/>
                <w:sz w:val="20"/>
                <w:szCs w:val="20"/>
              </w:rPr>
              <w:t xml:space="preserve">4pm-7pm 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A8080CA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ED9970E" w14:textId="7D434183" w:rsidR="00E15BE2" w:rsidRPr="00EF7BEF" w:rsidRDefault="00C67D34" w:rsidP="00EF7BEF">
            <w:pPr>
              <w:rPr>
                <w:b/>
                <w:sz w:val="20"/>
                <w:szCs w:val="20"/>
              </w:rPr>
            </w:pPr>
            <w:r w:rsidRPr="00C67D34">
              <w:rPr>
                <w:b/>
                <w:color w:val="FF0000"/>
                <w:sz w:val="20"/>
                <w:szCs w:val="20"/>
              </w:rPr>
              <w:t>Union Market Houston</w:t>
            </w:r>
            <w:r w:rsidRPr="00C67D34">
              <w:rPr>
                <w:b/>
                <w:sz w:val="20"/>
                <w:szCs w:val="20"/>
              </w:rPr>
              <w:t xml:space="preserve"> </w:t>
            </w:r>
            <w:r w:rsidRPr="00C67D34">
              <w:rPr>
                <w:color w:val="auto"/>
                <w:sz w:val="20"/>
                <w:szCs w:val="20"/>
              </w:rPr>
              <w:t>4pm-7pm</w:t>
            </w:r>
            <w:r w:rsidR="00EF7BEF">
              <w:rPr>
                <w:color w:val="auto"/>
                <w:sz w:val="20"/>
                <w:szCs w:val="20"/>
              </w:rPr>
              <w:t xml:space="preserve"> / </w:t>
            </w:r>
            <w:r w:rsidR="00EF7BEF" w:rsidRPr="00EF7BEF">
              <w:rPr>
                <w:b/>
                <w:color w:val="FF0000"/>
                <w:sz w:val="20"/>
                <w:szCs w:val="20"/>
              </w:rPr>
              <w:t>Di Bruno Bros. Franklin</w:t>
            </w:r>
            <w:r w:rsidR="00EF7BEF">
              <w:rPr>
                <w:color w:val="auto"/>
                <w:sz w:val="20"/>
                <w:szCs w:val="20"/>
              </w:rPr>
              <w:t xml:space="preserve"> 5pm-7pm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C84CD7B" w14:textId="6416FDA6" w:rsidR="00E15BE2" w:rsidRPr="00EF7BEF" w:rsidRDefault="00EF7BEF" w:rsidP="00DB67F4">
            <w:pPr>
              <w:pStyle w:val="TableText"/>
              <w:rPr>
                <w:color w:val="auto"/>
                <w:sz w:val="20"/>
                <w:szCs w:val="20"/>
              </w:rPr>
            </w:pPr>
            <w:r w:rsidRPr="00EF7BEF">
              <w:rPr>
                <w:b/>
                <w:color w:val="FF6600"/>
                <w:sz w:val="20"/>
                <w:szCs w:val="20"/>
              </w:rPr>
              <w:t>Williams-Sonoma Boston</w:t>
            </w:r>
            <w:r w:rsidRPr="00EF7BEF">
              <w:rPr>
                <w:color w:val="auto"/>
                <w:sz w:val="20"/>
                <w:szCs w:val="20"/>
              </w:rPr>
              <w:t xml:space="preserve"> 3pm-6pm</w:t>
            </w:r>
          </w:p>
          <w:p w14:paraId="5DCB8F8B" w14:textId="77777777" w:rsidR="00AA4E63" w:rsidRDefault="00AA4E63" w:rsidP="00DB67F4">
            <w:pPr>
              <w:pStyle w:val="TableText"/>
            </w:pPr>
          </w:p>
          <w:p w14:paraId="654EB99C" w14:textId="77777777" w:rsidR="00AA4E63" w:rsidRDefault="00AA4E63" w:rsidP="00DB67F4">
            <w:pPr>
              <w:pStyle w:val="TableText"/>
            </w:pPr>
          </w:p>
          <w:p w14:paraId="18338804" w14:textId="77777777" w:rsidR="00AA4E63" w:rsidRDefault="00AA4E63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BF5BBFA" w14:textId="103E1769" w:rsidR="00E15BE2" w:rsidRPr="00EF7BEF" w:rsidRDefault="001E2EA6" w:rsidP="00DB67F4">
            <w:pPr>
              <w:pStyle w:val="TableText"/>
              <w:rPr>
                <w:color w:val="auto"/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DiBru</w:t>
            </w:r>
            <w:bookmarkStart w:id="0" w:name="_GoBack"/>
            <w:bookmarkEnd w:id="0"/>
            <w:r w:rsidR="00EF7BEF" w:rsidRPr="00EF7BEF">
              <w:rPr>
                <w:b/>
                <w:color w:val="FF0000"/>
                <w:sz w:val="20"/>
                <w:szCs w:val="20"/>
              </w:rPr>
              <w:t>nos</w:t>
            </w:r>
            <w:proofErr w:type="spellEnd"/>
            <w:r w:rsidR="00EF7BEF" w:rsidRPr="00EF7BEF">
              <w:rPr>
                <w:b/>
                <w:color w:val="FF0000"/>
                <w:sz w:val="20"/>
                <w:szCs w:val="20"/>
              </w:rPr>
              <w:t xml:space="preserve"> Rittenhouse</w:t>
            </w:r>
            <w:r w:rsidR="00EF7BEF" w:rsidRPr="00EF7BEF">
              <w:rPr>
                <w:color w:val="auto"/>
                <w:sz w:val="20"/>
                <w:szCs w:val="20"/>
              </w:rPr>
              <w:t xml:space="preserve"> 2pm-5pm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D3913F9" w14:textId="004F11D5" w:rsidR="00E15BE2" w:rsidRPr="00EF7BEF" w:rsidRDefault="00EF7BEF" w:rsidP="00DB67F4">
            <w:pPr>
              <w:pStyle w:val="TableText"/>
              <w:rPr>
                <w:color w:val="auto"/>
                <w:sz w:val="20"/>
                <w:szCs w:val="20"/>
              </w:rPr>
            </w:pPr>
            <w:r w:rsidRPr="00EF7BEF">
              <w:rPr>
                <w:b/>
                <w:color w:val="FF6600"/>
                <w:sz w:val="20"/>
                <w:szCs w:val="20"/>
              </w:rPr>
              <w:t>Williams-Sonoma DC</w:t>
            </w:r>
            <w:r w:rsidRPr="00EF7BEF">
              <w:rPr>
                <w:color w:val="auto"/>
                <w:sz w:val="20"/>
                <w:szCs w:val="20"/>
              </w:rPr>
              <w:t xml:space="preserve"> 3pm-6pm</w:t>
            </w:r>
          </w:p>
        </w:tc>
      </w:tr>
      <w:tr w:rsidR="0006738C" w14:paraId="3E62C5F4" w14:textId="77777777" w:rsidTr="00D12AAE">
        <w:trPr>
          <w:trHeight w:val="274"/>
        </w:trPr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583276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A4E6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AA4E63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38ABB9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A12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AA4E63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AA4E63">
              <w:instrText>30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C4A3870" w14:textId="77777777"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663F235" w14:textId="77777777"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34FCD12" w14:textId="77777777"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77B0202" w14:textId="77777777" w:rsidR="00E15BE2" w:rsidRDefault="00E15BE2" w:rsidP="006160CB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508D1BC" w14:textId="77777777" w:rsidR="00E15BE2" w:rsidRDefault="00E15BE2" w:rsidP="006160CB">
            <w:pPr>
              <w:pStyle w:val="Dates"/>
            </w:pPr>
          </w:p>
        </w:tc>
      </w:tr>
      <w:tr w:rsidR="0006738C" w14:paraId="56788EA3" w14:textId="77777777" w:rsidTr="00D12AAE">
        <w:trPr>
          <w:trHeight w:val="720"/>
        </w:trPr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6E51055E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3547DE49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2127692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7FFA5781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41FBFB9B" w14:textId="77777777" w:rsidR="00E15BE2" w:rsidRDefault="00E15BE2" w:rsidP="00DB67F4">
            <w:pPr>
              <w:pStyle w:val="TableText"/>
            </w:pPr>
          </w:p>
          <w:p w14:paraId="7AF03A01" w14:textId="77777777" w:rsidR="00AA4E63" w:rsidRDefault="00AA4E63" w:rsidP="00DB67F4">
            <w:pPr>
              <w:pStyle w:val="TableText"/>
            </w:pPr>
          </w:p>
          <w:p w14:paraId="6CEE2A40" w14:textId="77777777" w:rsidR="00AA4E63" w:rsidRDefault="00AA4E63" w:rsidP="00DB67F4">
            <w:pPr>
              <w:pStyle w:val="TableText"/>
            </w:pPr>
          </w:p>
          <w:p w14:paraId="07D7DD0D" w14:textId="77777777" w:rsidR="00AA4E63" w:rsidRDefault="00AA4E63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7F4802AD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8F8F8" w:themeFill="background2"/>
          </w:tcPr>
          <w:p w14:paraId="089BA794" w14:textId="77777777" w:rsidR="00E15BE2" w:rsidRDefault="00E15BE2" w:rsidP="00DB67F4">
            <w:pPr>
              <w:pStyle w:val="TableText"/>
            </w:pPr>
          </w:p>
        </w:tc>
      </w:tr>
    </w:tbl>
    <w:p w14:paraId="5B13AC0E" w14:textId="77777777" w:rsidR="009F0C0C" w:rsidRPr="00B209EC" w:rsidRDefault="009F0C0C"/>
    <w:sectPr w:rsidR="009F0C0C" w:rsidRPr="00B209EC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6/30/2014"/>
    <w:docVar w:name="MonthStart" w:val="6/1/2014"/>
  </w:docVars>
  <w:rsids>
    <w:rsidRoot w:val="00AA4E63"/>
    <w:rsid w:val="00004FF8"/>
    <w:rsid w:val="000204FE"/>
    <w:rsid w:val="00043743"/>
    <w:rsid w:val="0006738C"/>
    <w:rsid w:val="000773D4"/>
    <w:rsid w:val="000F4FC6"/>
    <w:rsid w:val="00105559"/>
    <w:rsid w:val="00121459"/>
    <w:rsid w:val="001215A1"/>
    <w:rsid w:val="0017296A"/>
    <w:rsid w:val="00174989"/>
    <w:rsid w:val="001E2EA6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D44A3"/>
    <w:rsid w:val="00545B49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2119A"/>
    <w:rsid w:val="007637DA"/>
    <w:rsid w:val="00773432"/>
    <w:rsid w:val="007A7447"/>
    <w:rsid w:val="00805C8A"/>
    <w:rsid w:val="00815349"/>
    <w:rsid w:val="008249A2"/>
    <w:rsid w:val="008513A3"/>
    <w:rsid w:val="00862A43"/>
    <w:rsid w:val="008857B1"/>
    <w:rsid w:val="008B2E30"/>
    <w:rsid w:val="008C4EB9"/>
    <w:rsid w:val="00912793"/>
    <w:rsid w:val="00933303"/>
    <w:rsid w:val="0093570E"/>
    <w:rsid w:val="00936C70"/>
    <w:rsid w:val="00965B80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2153"/>
    <w:rsid w:val="00A642BE"/>
    <w:rsid w:val="00A75A9F"/>
    <w:rsid w:val="00A85B2B"/>
    <w:rsid w:val="00A97043"/>
    <w:rsid w:val="00AA2121"/>
    <w:rsid w:val="00AA4E63"/>
    <w:rsid w:val="00AA53B9"/>
    <w:rsid w:val="00AF0C4A"/>
    <w:rsid w:val="00B209EC"/>
    <w:rsid w:val="00B375D1"/>
    <w:rsid w:val="00B51ABA"/>
    <w:rsid w:val="00B70562"/>
    <w:rsid w:val="00B7165C"/>
    <w:rsid w:val="00B855BB"/>
    <w:rsid w:val="00BB37A6"/>
    <w:rsid w:val="00BC037F"/>
    <w:rsid w:val="00BC2CE7"/>
    <w:rsid w:val="00BD7CCA"/>
    <w:rsid w:val="00BF4F81"/>
    <w:rsid w:val="00C03D0D"/>
    <w:rsid w:val="00C266D2"/>
    <w:rsid w:val="00C37CBA"/>
    <w:rsid w:val="00C67D34"/>
    <w:rsid w:val="00C763AE"/>
    <w:rsid w:val="00C769C3"/>
    <w:rsid w:val="00CA6150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838BE"/>
    <w:rsid w:val="00ED63FD"/>
    <w:rsid w:val="00EF7BEF"/>
    <w:rsid w:val="00F06DF9"/>
    <w:rsid w:val="00F076AA"/>
    <w:rsid w:val="00F11980"/>
    <w:rsid w:val="00F47003"/>
    <w:rsid w:val="00F64855"/>
    <w:rsid w:val="00F801B5"/>
    <w:rsid w:val="00F94D27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406A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70CA3-F673-1144-8B45-4DDE598B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Monday Start.dotm</Template>
  <TotalTime>21</TotalTime>
  <Pages>2</Pages>
  <Words>492</Words>
  <Characters>2132</Characters>
  <Application>Microsoft Macintosh Word</Application>
  <DocSecurity>0</DocSecurity>
  <Lines>710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 Nicoletti</dc:creator>
  <cp:keywords/>
  <dc:description/>
  <cp:lastModifiedBy>Calli Nicoletti</cp:lastModifiedBy>
  <cp:revision>10</cp:revision>
  <cp:lastPrinted>2014-06-04T21:13:00Z</cp:lastPrinted>
  <dcterms:created xsi:type="dcterms:W3CDTF">2014-05-13T16:01:00Z</dcterms:created>
  <dcterms:modified xsi:type="dcterms:W3CDTF">2014-06-21T18:34:00Z</dcterms:modified>
  <cp:category/>
</cp:coreProperties>
</file>