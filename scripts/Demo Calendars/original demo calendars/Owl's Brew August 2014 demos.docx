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pct"/>
        <w:tblInd w:w="-432" w:type="dxa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033"/>
        <w:gridCol w:w="12076"/>
        <w:gridCol w:w="2518"/>
      </w:tblGrid>
      <w:tr w:rsidR="00865F2C" w14:paraId="5DA93BB5" w14:textId="77777777" w:rsidTr="00865F2C">
        <w:trPr>
          <w:trHeight w:val="945"/>
        </w:trPr>
        <w:tc>
          <w:tcPr>
            <w:tcW w:w="2537" w:type="pct"/>
            <w:vAlign w:val="center"/>
          </w:tcPr>
          <w:p w14:paraId="48617C75" w14:textId="0C110572" w:rsidR="00865F2C" w:rsidRPr="009E19B4" w:rsidRDefault="007772F7" w:rsidP="007772F7">
            <w:pPr>
              <w:pStyle w:val="Month"/>
              <w:ind w:left="342"/>
            </w:pPr>
            <w:r w:rsidRPr="00636A77">
              <w:rPr>
                <w:color w:val="FF8532"/>
                <w:sz w:val="20"/>
                <w:szCs w:val="20"/>
              </w:rPr>
              <w:t>ORANGE= Williams-Sonoma</w:t>
            </w:r>
            <w:r w:rsidRPr="00636A77">
              <w:rPr>
                <w:sz w:val="20"/>
                <w:szCs w:val="20"/>
              </w:rPr>
              <w:t xml:space="preserve"> </w:t>
            </w:r>
            <w:r w:rsidRPr="00636A77">
              <w:rPr>
                <w:color w:val="0000FF"/>
                <w:sz w:val="20"/>
                <w:szCs w:val="20"/>
              </w:rPr>
              <w:t>BLUE = The Fresh Market</w:t>
            </w:r>
            <w:r w:rsidRPr="00636A77">
              <w:rPr>
                <w:sz w:val="20"/>
                <w:szCs w:val="20"/>
              </w:rPr>
              <w:t xml:space="preserve">, </w:t>
            </w:r>
            <w:r w:rsidRPr="00636A77">
              <w:rPr>
                <w:color w:val="008000"/>
                <w:sz w:val="20"/>
                <w:szCs w:val="20"/>
              </w:rPr>
              <w:t>GREEN = Whole Foods</w:t>
            </w:r>
            <w:r w:rsidRPr="00636A77">
              <w:rPr>
                <w:sz w:val="20"/>
                <w:szCs w:val="20"/>
              </w:rPr>
              <w:t xml:space="preserve">, </w:t>
            </w:r>
            <w:r w:rsidRPr="00636A77">
              <w:rPr>
                <w:color w:val="FF0000"/>
                <w:sz w:val="20"/>
                <w:szCs w:val="20"/>
              </w:rPr>
              <w:t xml:space="preserve">RED = INDEPENDENT, </w:t>
            </w:r>
            <w:r w:rsidRPr="00636A77">
              <w:rPr>
                <w:color w:val="5F5F5F" w:themeColor="accent5"/>
                <w:sz w:val="20"/>
                <w:szCs w:val="20"/>
              </w:rPr>
              <w:t>GREY = Fairway</w:t>
            </w:r>
            <w:r w:rsidRPr="00636A77">
              <w:rPr>
                <w:sz w:val="20"/>
                <w:szCs w:val="20"/>
              </w:rPr>
              <w:t xml:space="preserve"> </w:t>
            </w:r>
            <w:r w:rsidRPr="00636A77">
              <w:rPr>
                <w:color w:val="660066"/>
                <w:sz w:val="20"/>
                <w:szCs w:val="20"/>
              </w:rPr>
              <w:t>PURPLE = BB&amp;</w:t>
            </w:r>
            <w:r>
              <w:rPr>
                <w:color w:val="660066"/>
                <w:sz w:val="20"/>
                <w:szCs w:val="20"/>
              </w:rPr>
              <w:t>B</w:t>
            </w:r>
            <w:r w:rsidRPr="00865F2C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  </w:t>
            </w:r>
            <w:r w:rsidR="00865F2C" w:rsidRPr="007772F7">
              <w:rPr>
                <w:sz w:val="28"/>
                <w:szCs w:val="28"/>
              </w:rPr>
              <w:t>August 2014</w:t>
            </w:r>
          </w:p>
        </w:tc>
        <w:tc>
          <w:tcPr>
            <w:tcW w:w="2038" w:type="pct"/>
            <w:vAlign w:val="center"/>
          </w:tcPr>
          <w:p w14:paraId="5EF07ADB" w14:textId="77777777" w:rsidR="00865F2C" w:rsidRPr="009E19B4" w:rsidRDefault="00865F2C" w:rsidP="00865F2C">
            <w:pPr>
              <w:pStyle w:val="Month"/>
              <w:ind w:left="3023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>
              <w:t>August</w:t>
            </w:r>
            <w:r w:rsidRPr="009E19B4">
              <w:fldChar w:fldCharType="end"/>
            </w:r>
          </w:p>
        </w:tc>
        <w:tc>
          <w:tcPr>
            <w:tcW w:w="426" w:type="pct"/>
            <w:vAlign w:val="center"/>
          </w:tcPr>
          <w:p w14:paraId="4AA6020B" w14:textId="77777777" w:rsidR="00865F2C" w:rsidRPr="009E19B4" w:rsidRDefault="00865F2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>
              <w:t>2014</w:t>
            </w:r>
            <w:r w:rsidRPr="009E19B4">
              <w:fldChar w:fldCharType="end"/>
            </w:r>
          </w:p>
        </w:tc>
      </w:tr>
    </w:tbl>
    <w:p w14:paraId="4064752E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6738C" w14:paraId="673F9A0D" w14:textId="77777777" w:rsidTr="00D1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8F04B29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58061D9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0936A8A3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10F030C9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98C5201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732D90A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04BD24F6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14:paraId="52FE6D61" w14:textId="77777777" w:rsidTr="00D12AAE">
        <w:tc>
          <w:tcPr>
            <w:tcW w:w="714" w:type="pct"/>
            <w:tcBorders>
              <w:bottom w:val="nil"/>
            </w:tcBorders>
          </w:tcPr>
          <w:p w14:paraId="0E05D6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65F2C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10CE23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65F2C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64F169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65F2C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323A5E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65F2C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9A08E7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65F2C">
              <w:instrText>Friday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F858B1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65F2C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136163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65F2C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3</w:t>
            </w:r>
            <w:r w:rsidRPr="00566EB4">
              <w:fldChar w:fldCharType="end"/>
            </w:r>
          </w:p>
        </w:tc>
      </w:tr>
      <w:tr w:rsidR="0006738C" w14:paraId="609E16B9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5B70DB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A94DE8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C2A70E3" w14:textId="77777777" w:rsidR="00E15BE2" w:rsidRPr="0023365C" w:rsidRDefault="00E15BE2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33967A5" w14:textId="77777777" w:rsidR="00E15BE2" w:rsidRDefault="00E15BE2" w:rsidP="00566EB4"/>
          <w:p w14:paraId="6C49DABD" w14:textId="77777777" w:rsidR="00865F2C" w:rsidRDefault="00865F2C" w:rsidP="00566EB4"/>
          <w:p w14:paraId="68596E88" w14:textId="77777777" w:rsidR="00865F2C" w:rsidRDefault="00865F2C" w:rsidP="00566EB4"/>
          <w:p w14:paraId="49F24A92" w14:textId="77777777" w:rsidR="00865F2C" w:rsidRPr="00566EB4" w:rsidRDefault="00865F2C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23A3D8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5518962" w14:textId="4F048F2C" w:rsidR="00E15BE2" w:rsidRPr="001B34B0" w:rsidRDefault="003424BE" w:rsidP="0080746C">
            <w:pPr>
              <w:rPr>
                <w:sz w:val="18"/>
                <w:szCs w:val="18"/>
              </w:rPr>
            </w:pPr>
            <w:r w:rsidRPr="001B34B0">
              <w:rPr>
                <w:b/>
                <w:color w:val="FF0000"/>
                <w:sz w:val="18"/>
                <w:szCs w:val="18"/>
              </w:rPr>
              <w:t>Luke’s Drug Mart</w:t>
            </w:r>
            <w:r w:rsidRPr="001B34B0">
              <w:rPr>
                <w:sz w:val="18"/>
                <w:szCs w:val="18"/>
              </w:rPr>
              <w:t xml:space="preserve"> 1pm-4pm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4104E70" w14:textId="77777777" w:rsidR="00E15BE2" w:rsidRPr="00566EB4" w:rsidRDefault="00865F2C" w:rsidP="00566EB4">
            <w:r w:rsidRPr="00865F2C">
              <w:rPr>
                <w:b/>
                <w:color w:val="5F5F5F" w:themeColor="accent5"/>
              </w:rPr>
              <w:t>Fairway Red Hook</w:t>
            </w:r>
            <w:r>
              <w:t xml:space="preserve"> 12pm-3pm</w:t>
            </w:r>
          </w:p>
        </w:tc>
      </w:tr>
      <w:tr w:rsidR="00E15BE2" w14:paraId="0D792B30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BDA909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865F2C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AEA0BC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865F2C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FD3CFF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865F2C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BDD8FB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865F2C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DDE613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865F2C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744C58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865F2C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45A0B8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865F2C">
              <w:rPr>
                <w:noProof/>
              </w:rPr>
              <w:t>10</w:t>
            </w:r>
            <w:r w:rsidRPr="00566EB4">
              <w:fldChar w:fldCharType="end"/>
            </w:r>
          </w:p>
        </w:tc>
      </w:tr>
      <w:tr w:rsidR="00E15BE2" w14:paraId="006828F9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C7A8E8D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4BBA752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E0E9E13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1D31BF8" w14:textId="77777777" w:rsidR="00E15BE2" w:rsidRDefault="00E15BE2" w:rsidP="00566EB4"/>
          <w:p w14:paraId="1AE49D23" w14:textId="77777777" w:rsidR="00865F2C" w:rsidRDefault="00865F2C" w:rsidP="00566EB4"/>
          <w:p w14:paraId="4F6D095B" w14:textId="77777777" w:rsidR="00865F2C" w:rsidRDefault="00865F2C" w:rsidP="00566EB4"/>
          <w:p w14:paraId="250CB709" w14:textId="77777777" w:rsidR="00865F2C" w:rsidRPr="00566EB4" w:rsidRDefault="00865F2C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3D698FA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AB79E51" w14:textId="7CF567F8" w:rsidR="00E15BE2" w:rsidRPr="001B34B0" w:rsidRDefault="00865F2C" w:rsidP="00566EB4">
            <w:pPr>
              <w:rPr>
                <w:sz w:val="18"/>
                <w:szCs w:val="18"/>
              </w:rPr>
            </w:pPr>
            <w:r w:rsidRPr="001B34B0">
              <w:rPr>
                <w:b/>
                <w:color w:val="FF0000"/>
                <w:sz w:val="18"/>
                <w:szCs w:val="18"/>
              </w:rPr>
              <w:t xml:space="preserve">Bantam Market </w:t>
            </w:r>
            <w:r w:rsidRPr="001B34B0">
              <w:rPr>
                <w:sz w:val="18"/>
                <w:szCs w:val="18"/>
              </w:rPr>
              <w:t>1pm-4pm</w:t>
            </w:r>
            <w:r w:rsidR="00204DBC" w:rsidRPr="001B34B0">
              <w:rPr>
                <w:sz w:val="18"/>
                <w:szCs w:val="18"/>
              </w:rPr>
              <w:t xml:space="preserve"> / </w:t>
            </w:r>
            <w:r w:rsidR="00204DBC" w:rsidRPr="001B34B0">
              <w:rPr>
                <w:b/>
                <w:color w:val="FF0000"/>
                <w:sz w:val="18"/>
                <w:szCs w:val="18"/>
              </w:rPr>
              <w:t>Volta Market</w:t>
            </w:r>
            <w:r w:rsidR="00204DBC" w:rsidRPr="001B34B0">
              <w:rPr>
                <w:sz w:val="18"/>
                <w:szCs w:val="18"/>
              </w:rPr>
              <w:t xml:space="preserve"> 6pm-9pm</w:t>
            </w:r>
            <w:r w:rsidR="00AD3265" w:rsidRPr="001B34B0">
              <w:rPr>
                <w:sz w:val="18"/>
                <w:szCs w:val="18"/>
              </w:rPr>
              <w:t xml:space="preserve"> / </w:t>
            </w:r>
            <w:r w:rsidR="00AD3265" w:rsidRPr="001B34B0">
              <w:rPr>
                <w:b/>
                <w:color w:val="660066"/>
                <w:sz w:val="18"/>
                <w:szCs w:val="18"/>
              </w:rPr>
              <w:t>BB&amp;B</w:t>
            </w:r>
            <w:r w:rsidR="00AD3265" w:rsidRPr="001B34B0">
              <w:rPr>
                <w:sz w:val="18"/>
                <w:szCs w:val="18"/>
              </w:rPr>
              <w:t xml:space="preserve"> Farmington Hills, 61</w:t>
            </w:r>
            <w:r w:rsidR="00AD3265" w:rsidRPr="001B34B0">
              <w:rPr>
                <w:sz w:val="18"/>
                <w:szCs w:val="18"/>
                <w:vertAlign w:val="superscript"/>
              </w:rPr>
              <w:t>st</w:t>
            </w:r>
            <w:r w:rsidR="00AD3265" w:rsidRPr="001B34B0">
              <w:rPr>
                <w:sz w:val="18"/>
                <w:szCs w:val="18"/>
              </w:rPr>
              <w:t xml:space="preserve"> St. 12pm-4pm</w:t>
            </w:r>
            <w:r w:rsidR="0080746C">
              <w:rPr>
                <w:sz w:val="18"/>
                <w:szCs w:val="18"/>
              </w:rPr>
              <w:t xml:space="preserve"> / </w:t>
            </w:r>
            <w:r w:rsidR="0080746C" w:rsidRPr="0080746C">
              <w:rPr>
                <w:b/>
                <w:color w:val="FF6600"/>
                <w:sz w:val="18"/>
                <w:szCs w:val="18"/>
              </w:rPr>
              <w:t>Williams-Sonoma King of Prussia</w:t>
            </w:r>
            <w:r w:rsidR="0080746C">
              <w:rPr>
                <w:sz w:val="18"/>
                <w:szCs w:val="18"/>
              </w:rPr>
              <w:t xml:space="preserve"> 12pm-3pm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14147B1" w14:textId="4088C818" w:rsidR="00E15BE2" w:rsidRPr="001B34B0" w:rsidRDefault="003424BE" w:rsidP="00566EB4">
            <w:pPr>
              <w:rPr>
                <w:sz w:val="18"/>
                <w:szCs w:val="18"/>
              </w:rPr>
            </w:pPr>
            <w:r w:rsidRPr="001B34B0">
              <w:rPr>
                <w:b/>
                <w:color w:val="008000"/>
                <w:sz w:val="18"/>
                <w:szCs w:val="18"/>
              </w:rPr>
              <w:t>WFM Darien</w:t>
            </w:r>
            <w:r w:rsidR="00204DBC" w:rsidRPr="001B34B0">
              <w:rPr>
                <w:b/>
                <w:color w:val="008000"/>
                <w:sz w:val="18"/>
                <w:szCs w:val="18"/>
              </w:rPr>
              <w:t xml:space="preserve"> </w:t>
            </w:r>
            <w:r w:rsidR="00204DBC" w:rsidRPr="001B34B0">
              <w:rPr>
                <w:sz w:val="18"/>
                <w:szCs w:val="18"/>
              </w:rPr>
              <w:t xml:space="preserve">3pm-7pm / </w:t>
            </w:r>
            <w:r w:rsidR="00204DBC" w:rsidRPr="001B34B0">
              <w:rPr>
                <w:b/>
                <w:color w:val="FF0000"/>
                <w:sz w:val="18"/>
                <w:szCs w:val="18"/>
              </w:rPr>
              <w:t>Woodstock Farmer’s Market</w:t>
            </w:r>
            <w:r w:rsidR="00204DBC" w:rsidRPr="001B34B0">
              <w:rPr>
                <w:sz w:val="18"/>
                <w:szCs w:val="18"/>
              </w:rPr>
              <w:t xml:space="preserve"> 12pm-4pm</w:t>
            </w:r>
            <w:r w:rsidR="00AD3265" w:rsidRPr="001B34B0">
              <w:rPr>
                <w:sz w:val="18"/>
                <w:szCs w:val="18"/>
              </w:rPr>
              <w:t xml:space="preserve"> / </w:t>
            </w:r>
            <w:r w:rsidR="00AD3265" w:rsidRPr="001B34B0">
              <w:rPr>
                <w:b/>
                <w:color w:val="660066"/>
                <w:sz w:val="18"/>
                <w:szCs w:val="18"/>
              </w:rPr>
              <w:t>BB&amp;B</w:t>
            </w:r>
            <w:r w:rsidR="00AD3265" w:rsidRPr="001B34B0">
              <w:rPr>
                <w:sz w:val="18"/>
                <w:szCs w:val="18"/>
              </w:rPr>
              <w:t xml:space="preserve"> Woodbridge, Tysons Corner, West LA</w:t>
            </w:r>
            <w:r w:rsidR="001B34B0" w:rsidRPr="001B34B0">
              <w:rPr>
                <w:sz w:val="18"/>
                <w:szCs w:val="18"/>
              </w:rPr>
              <w:t xml:space="preserve"> 12pm-4pm</w:t>
            </w:r>
          </w:p>
        </w:tc>
      </w:tr>
      <w:tr w:rsidR="00E15BE2" w14:paraId="5CD2171D" w14:textId="77777777" w:rsidTr="00D12AAE">
        <w:tc>
          <w:tcPr>
            <w:tcW w:w="714" w:type="pct"/>
            <w:tcBorders>
              <w:bottom w:val="nil"/>
            </w:tcBorders>
          </w:tcPr>
          <w:p w14:paraId="36F8798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865F2C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55A014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865F2C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F12BD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865F2C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2A84A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865F2C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52F0BE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865F2C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8E94B4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865F2C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8F8D36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865F2C">
              <w:rPr>
                <w:noProof/>
              </w:rPr>
              <w:t>17</w:t>
            </w:r>
            <w:r w:rsidRPr="00566EB4">
              <w:fldChar w:fldCharType="end"/>
            </w:r>
          </w:p>
        </w:tc>
      </w:tr>
      <w:tr w:rsidR="00E15BE2" w14:paraId="6DD742CD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2CD9C70" w14:textId="5FE1C5DA" w:rsidR="00E15BE2" w:rsidRPr="00566EB4" w:rsidRDefault="0080746C" w:rsidP="00566EB4">
            <w:r w:rsidRPr="0080746C">
              <w:rPr>
                <w:b/>
                <w:color w:val="FF0000"/>
              </w:rPr>
              <w:t>Southern Season Richmond, VA</w:t>
            </w:r>
            <w:r>
              <w:t xml:space="preserve"> 6pm-9pm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4F7338E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A819146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7AF0E3D" w14:textId="77777777" w:rsidR="00E15BE2" w:rsidRDefault="00E15BE2" w:rsidP="00566EB4"/>
          <w:p w14:paraId="31C1EB8A" w14:textId="77777777" w:rsidR="00865F2C" w:rsidRDefault="00865F2C" w:rsidP="00566EB4"/>
          <w:p w14:paraId="7775DB81" w14:textId="77777777" w:rsidR="00865F2C" w:rsidRDefault="00865F2C" w:rsidP="00566EB4"/>
          <w:p w14:paraId="7F72E3EA" w14:textId="77777777" w:rsidR="00865F2C" w:rsidRPr="00566EB4" w:rsidRDefault="00865F2C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59E722E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A8F3762" w14:textId="34683B6C" w:rsidR="00E15BE2" w:rsidRPr="0080746C" w:rsidRDefault="00E13538" w:rsidP="00566EB4">
            <w:pPr>
              <w:rPr>
                <w:sz w:val="18"/>
                <w:szCs w:val="18"/>
              </w:rPr>
            </w:pPr>
            <w:r w:rsidRPr="0080746C">
              <w:rPr>
                <w:b/>
                <w:color w:val="FF6600"/>
                <w:sz w:val="18"/>
                <w:szCs w:val="18"/>
              </w:rPr>
              <w:t xml:space="preserve">Williams-Sonoma </w:t>
            </w:r>
            <w:r w:rsidR="002021EB" w:rsidRPr="0080746C">
              <w:rPr>
                <w:b/>
                <w:color w:val="FF6600"/>
                <w:sz w:val="18"/>
                <w:szCs w:val="18"/>
              </w:rPr>
              <w:t>59</w:t>
            </w:r>
            <w:r w:rsidR="002021EB" w:rsidRPr="0080746C">
              <w:rPr>
                <w:b/>
                <w:color w:val="FF6600"/>
                <w:sz w:val="18"/>
                <w:szCs w:val="18"/>
                <w:vertAlign w:val="superscript"/>
              </w:rPr>
              <w:t>th</w:t>
            </w:r>
            <w:r w:rsidR="002021EB" w:rsidRPr="0080746C">
              <w:rPr>
                <w:b/>
                <w:color w:val="FF6600"/>
                <w:sz w:val="18"/>
                <w:szCs w:val="18"/>
              </w:rPr>
              <w:t xml:space="preserve"> St</w:t>
            </w:r>
            <w:r w:rsidR="002021EB" w:rsidRPr="0080746C">
              <w:rPr>
                <w:sz w:val="18"/>
                <w:szCs w:val="18"/>
              </w:rPr>
              <w:t xml:space="preserve"> 2:30pm – 5:30pm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34CA15D" w14:textId="6DA27EE4" w:rsidR="00E15BE2" w:rsidRPr="0080746C" w:rsidRDefault="00204DBC" w:rsidP="00566EB4">
            <w:pPr>
              <w:rPr>
                <w:sz w:val="18"/>
                <w:szCs w:val="18"/>
              </w:rPr>
            </w:pPr>
            <w:proofErr w:type="spellStart"/>
            <w:r w:rsidRPr="0080746C">
              <w:rPr>
                <w:b/>
                <w:color w:val="FF0000"/>
                <w:sz w:val="18"/>
                <w:szCs w:val="18"/>
              </w:rPr>
              <w:t>Salazon</w:t>
            </w:r>
            <w:proofErr w:type="spellEnd"/>
            <w:r w:rsidRPr="0080746C">
              <w:rPr>
                <w:b/>
                <w:color w:val="FF0000"/>
                <w:sz w:val="18"/>
                <w:szCs w:val="18"/>
              </w:rPr>
              <w:t xml:space="preserve"> Chocolate </w:t>
            </w:r>
            <w:r w:rsidRPr="0080746C">
              <w:rPr>
                <w:sz w:val="18"/>
                <w:szCs w:val="18"/>
              </w:rPr>
              <w:t>12pm-3pm</w:t>
            </w:r>
            <w:r w:rsidR="0080746C" w:rsidRPr="0080746C">
              <w:rPr>
                <w:sz w:val="18"/>
                <w:szCs w:val="18"/>
              </w:rPr>
              <w:t xml:space="preserve"> / </w:t>
            </w:r>
            <w:r w:rsidR="0080746C" w:rsidRPr="0080746C">
              <w:rPr>
                <w:b/>
                <w:color w:val="0000FF"/>
                <w:sz w:val="18"/>
                <w:szCs w:val="18"/>
              </w:rPr>
              <w:t>TFM Raleigh, NC</w:t>
            </w:r>
            <w:r w:rsidR="0080746C" w:rsidRPr="0080746C">
              <w:rPr>
                <w:sz w:val="18"/>
                <w:szCs w:val="18"/>
              </w:rPr>
              <w:t xml:space="preserve"> 3pm-6pm</w:t>
            </w:r>
          </w:p>
        </w:tc>
      </w:tr>
      <w:tr w:rsidR="00E15BE2" w14:paraId="7C9E6A6B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62AA06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865F2C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C58082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865F2C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83D825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865F2C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ABDB94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865F2C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B793CF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865F2C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525CD9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865F2C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64BFFB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865F2C">
              <w:rPr>
                <w:noProof/>
              </w:rPr>
              <w:t>24</w:t>
            </w:r>
            <w:r w:rsidRPr="00566EB4">
              <w:fldChar w:fldCharType="end"/>
            </w:r>
          </w:p>
        </w:tc>
      </w:tr>
      <w:tr w:rsidR="0006738C" w14:paraId="351AB790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46581A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52AF9F2" w14:textId="4282B954" w:rsidR="00E15BE2" w:rsidRPr="00566EB4" w:rsidRDefault="0080746C" w:rsidP="00566EB4">
            <w:r w:rsidRPr="0080746C">
              <w:rPr>
                <w:b/>
                <w:color w:val="0000FF"/>
              </w:rPr>
              <w:t>TFM Greensboro, NC</w:t>
            </w:r>
            <w:r>
              <w:t xml:space="preserve"> 2pm-5pm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CC3876F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42FBB4F" w14:textId="77777777" w:rsidR="00E15BE2" w:rsidRDefault="00E15BE2" w:rsidP="00566EB4"/>
          <w:p w14:paraId="6631CDFE" w14:textId="77777777" w:rsidR="00865F2C" w:rsidRDefault="00865F2C" w:rsidP="00566EB4"/>
          <w:p w14:paraId="1FB872B3" w14:textId="77777777" w:rsidR="00865F2C" w:rsidRDefault="00865F2C" w:rsidP="00566EB4"/>
          <w:p w14:paraId="02150650" w14:textId="77777777" w:rsidR="00865F2C" w:rsidRPr="00566EB4" w:rsidRDefault="00865F2C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B9FD0E6" w14:textId="7C08278A" w:rsidR="00E15BE2" w:rsidRPr="00566EB4" w:rsidRDefault="0080746C" w:rsidP="00566EB4">
            <w:r w:rsidRPr="0080746C">
              <w:rPr>
                <w:b/>
                <w:color w:val="FF0000"/>
              </w:rPr>
              <w:t>Vintage on 4</w:t>
            </w:r>
            <w:r w:rsidRPr="0080746C">
              <w:rPr>
                <w:b/>
                <w:color w:val="FF0000"/>
                <w:vertAlign w:val="superscript"/>
              </w:rPr>
              <w:t>th</w:t>
            </w:r>
            <w:r w:rsidRPr="0080746C">
              <w:rPr>
                <w:b/>
                <w:color w:val="FF0000"/>
              </w:rPr>
              <w:t xml:space="preserve"> </w:t>
            </w:r>
            <w:r>
              <w:t>5pm-8pm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D1DFD58" w14:textId="1DBC6D5C" w:rsidR="00E15BE2" w:rsidRPr="002021EB" w:rsidRDefault="002021EB" w:rsidP="00566EB4">
            <w:pPr>
              <w:rPr>
                <w:sz w:val="20"/>
                <w:szCs w:val="20"/>
              </w:rPr>
            </w:pPr>
            <w:r w:rsidRPr="002021EB">
              <w:rPr>
                <w:b/>
                <w:color w:val="FF0000"/>
                <w:sz w:val="20"/>
                <w:szCs w:val="20"/>
              </w:rPr>
              <w:t>Southern Season Chapel Hill</w:t>
            </w:r>
            <w:r w:rsidRPr="002021EB">
              <w:rPr>
                <w:sz w:val="20"/>
                <w:szCs w:val="20"/>
              </w:rPr>
              <w:t xml:space="preserve"> 12pm-3pm / </w:t>
            </w:r>
            <w:r w:rsidRPr="002021EB">
              <w:rPr>
                <w:b/>
                <w:color w:val="FF6600"/>
                <w:sz w:val="20"/>
                <w:szCs w:val="20"/>
              </w:rPr>
              <w:t>Williams-Sonoma Salt Lake City</w:t>
            </w:r>
            <w:r w:rsidRPr="002021EB">
              <w:rPr>
                <w:sz w:val="20"/>
                <w:szCs w:val="20"/>
              </w:rPr>
              <w:t xml:space="preserve"> 1pm-4pm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28CF834" w14:textId="15940468" w:rsidR="00E15BE2" w:rsidRPr="00321698" w:rsidRDefault="00204DBC" w:rsidP="00566EB4">
            <w:pPr>
              <w:rPr>
                <w:sz w:val="20"/>
                <w:szCs w:val="20"/>
              </w:rPr>
            </w:pPr>
            <w:r w:rsidRPr="00321698">
              <w:rPr>
                <w:b/>
                <w:color w:val="008000"/>
                <w:sz w:val="20"/>
                <w:szCs w:val="20"/>
              </w:rPr>
              <w:t>WFM Nashua</w:t>
            </w:r>
            <w:r w:rsidRPr="00321698">
              <w:rPr>
                <w:sz w:val="20"/>
                <w:szCs w:val="20"/>
              </w:rPr>
              <w:t xml:space="preserve"> 2:30 pm – 6:30pm </w:t>
            </w:r>
            <w:r w:rsidR="00321698" w:rsidRPr="00321698">
              <w:rPr>
                <w:sz w:val="20"/>
                <w:szCs w:val="20"/>
              </w:rPr>
              <w:t xml:space="preserve">/ </w:t>
            </w:r>
            <w:r w:rsidR="00321698" w:rsidRPr="00321698">
              <w:rPr>
                <w:b/>
                <w:color w:val="FF6600"/>
                <w:sz w:val="20"/>
                <w:szCs w:val="20"/>
              </w:rPr>
              <w:t>Williams-Sonoma San Fran CA</w:t>
            </w:r>
            <w:r w:rsidR="00321698" w:rsidRPr="00321698">
              <w:rPr>
                <w:sz w:val="20"/>
                <w:szCs w:val="20"/>
              </w:rPr>
              <w:t xml:space="preserve"> 2pm-5pm</w:t>
            </w:r>
          </w:p>
        </w:tc>
      </w:tr>
      <w:tr w:rsidR="0006738C" w14:paraId="08967C62" w14:textId="77777777" w:rsidTr="00D12AAE">
        <w:tc>
          <w:tcPr>
            <w:tcW w:w="714" w:type="pct"/>
            <w:tcBorders>
              <w:bottom w:val="nil"/>
            </w:tcBorders>
          </w:tcPr>
          <w:p w14:paraId="5D00CC8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65F2C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2B3403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65F2C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1B4654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65F2C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09D93E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65F2C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840109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65F2C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CC9142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65F2C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916BE7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65F2C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65F2C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865F2C">
              <w:rPr>
                <w:noProof/>
              </w:rPr>
              <w:t>31</w:t>
            </w:r>
            <w:r w:rsidRPr="00566EB4">
              <w:fldChar w:fldCharType="end"/>
            </w:r>
          </w:p>
        </w:tc>
      </w:tr>
      <w:tr w:rsidR="0006738C" w14:paraId="7F00E4B3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02E6D35" w14:textId="77777777" w:rsidR="00E15BE2" w:rsidRPr="00204DBC" w:rsidRDefault="00204DBC" w:rsidP="00DB67F4">
            <w:pPr>
              <w:pStyle w:val="TableText"/>
              <w:rPr>
                <w:color w:val="auto"/>
                <w:sz w:val="20"/>
                <w:szCs w:val="20"/>
              </w:rPr>
            </w:pPr>
            <w:r w:rsidRPr="00204DBC">
              <w:rPr>
                <w:color w:val="auto"/>
                <w:sz w:val="20"/>
                <w:szCs w:val="20"/>
              </w:rPr>
              <w:t>“</w:t>
            </w:r>
            <w:proofErr w:type="gramStart"/>
            <w:r w:rsidRPr="00204DBC">
              <w:rPr>
                <w:color w:val="auto"/>
                <w:sz w:val="20"/>
                <w:szCs w:val="20"/>
              </w:rPr>
              <w:t>local</w:t>
            </w:r>
            <w:proofErr w:type="gramEnd"/>
            <w:r w:rsidRPr="00204DBC">
              <w:rPr>
                <w:color w:val="auto"/>
                <w:sz w:val="20"/>
                <w:szCs w:val="20"/>
              </w:rPr>
              <w:t xml:space="preserve"> night” </w:t>
            </w:r>
            <w:r w:rsidRPr="00204DBC">
              <w:rPr>
                <w:b/>
                <w:color w:val="008000"/>
                <w:sz w:val="20"/>
                <w:szCs w:val="20"/>
              </w:rPr>
              <w:t>WFM Melrose</w:t>
            </w:r>
            <w:r w:rsidRPr="00204DBC">
              <w:rPr>
                <w:color w:val="auto"/>
                <w:sz w:val="20"/>
                <w:szCs w:val="20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020472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157304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8E531ED" w14:textId="77777777" w:rsidR="00E15BE2" w:rsidRDefault="00E15BE2" w:rsidP="00DB67F4">
            <w:pPr>
              <w:pStyle w:val="TableText"/>
            </w:pPr>
          </w:p>
          <w:p w14:paraId="2BB901CD" w14:textId="73DFABE9" w:rsidR="00865F2C" w:rsidRPr="00FD1300" w:rsidRDefault="00FD1300" w:rsidP="00DB67F4">
            <w:pPr>
              <w:pStyle w:val="TableText"/>
              <w:rPr>
                <w:color w:val="auto"/>
              </w:rPr>
            </w:pPr>
            <w:r w:rsidRPr="00FD1300">
              <w:rPr>
                <w:color w:val="auto"/>
              </w:rPr>
              <w:t>“</w:t>
            </w:r>
            <w:proofErr w:type="gramStart"/>
            <w:r w:rsidRPr="00FD1300">
              <w:rPr>
                <w:color w:val="auto"/>
              </w:rPr>
              <w:t>local</w:t>
            </w:r>
            <w:proofErr w:type="gramEnd"/>
            <w:r w:rsidRPr="00FD1300">
              <w:rPr>
                <w:color w:val="auto"/>
              </w:rPr>
              <w:t xml:space="preserve"> night” </w:t>
            </w:r>
            <w:r w:rsidRPr="00FD1300">
              <w:rPr>
                <w:b/>
                <w:color w:val="008000"/>
              </w:rPr>
              <w:t>WFM West Hartford</w:t>
            </w:r>
            <w:r w:rsidRPr="00FD1300">
              <w:rPr>
                <w:color w:val="auto"/>
              </w:rPr>
              <w:t xml:space="preserve"> 3pm-6pm</w:t>
            </w:r>
            <w:r w:rsidR="0080746C">
              <w:rPr>
                <w:color w:val="auto"/>
              </w:rPr>
              <w:t xml:space="preserve"> / </w:t>
            </w:r>
            <w:r w:rsidR="0080746C" w:rsidRPr="00473C60">
              <w:rPr>
                <w:b/>
                <w:color w:val="008000"/>
              </w:rPr>
              <w:t>WFM Darien, CT</w:t>
            </w:r>
            <w:r w:rsidR="0080746C" w:rsidRPr="00473C60">
              <w:rPr>
                <w:color w:val="auto"/>
              </w:rPr>
              <w:t xml:space="preserve"> 11am-3pm</w:t>
            </w:r>
          </w:p>
          <w:p w14:paraId="7386F1DB" w14:textId="77777777" w:rsidR="00865F2C" w:rsidRDefault="00865F2C" w:rsidP="00DB67F4">
            <w:pPr>
              <w:pStyle w:val="TableText"/>
            </w:pPr>
          </w:p>
          <w:p w14:paraId="1AF95D57" w14:textId="77777777" w:rsidR="00865F2C" w:rsidRDefault="00865F2C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B7E92F7" w14:textId="314603B2" w:rsidR="00E15BE2" w:rsidRPr="00473C60" w:rsidRDefault="00E15BE2" w:rsidP="00DB67F4">
            <w:pPr>
              <w:pStyle w:val="TableText"/>
              <w:rPr>
                <w:color w:val="auto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1D90F0E" w14:textId="4F243CB3" w:rsidR="00E15BE2" w:rsidRPr="001B34B0" w:rsidRDefault="001B34B0" w:rsidP="00DB67F4">
            <w:pPr>
              <w:pStyle w:val="TableText"/>
              <w:rPr>
                <w:color w:val="auto"/>
                <w:sz w:val="20"/>
                <w:szCs w:val="20"/>
              </w:rPr>
            </w:pPr>
            <w:r w:rsidRPr="001B34B0">
              <w:rPr>
                <w:b/>
                <w:color w:val="660066"/>
                <w:sz w:val="20"/>
                <w:szCs w:val="20"/>
              </w:rPr>
              <w:t>BB&amp;B</w:t>
            </w:r>
            <w:r>
              <w:rPr>
                <w:color w:val="auto"/>
                <w:sz w:val="20"/>
                <w:szCs w:val="20"/>
              </w:rPr>
              <w:t xml:space="preserve"> East Han</w:t>
            </w:r>
            <w:r w:rsidRPr="001B34B0">
              <w:rPr>
                <w:color w:val="auto"/>
                <w:sz w:val="20"/>
                <w:szCs w:val="20"/>
              </w:rPr>
              <w:t>over, 61</w:t>
            </w:r>
            <w:r w:rsidRPr="001B34B0">
              <w:rPr>
                <w:color w:val="auto"/>
                <w:sz w:val="20"/>
                <w:szCs w:val="20"/>
                <w:vertAlign w:val="superscript"/>
              </w:rPr>
              <w:t>st</w:t>
            </w:r>
            <w:r w:rsidRPr="001B34B0">
              <w:rPr>
                <w:color w:val="auto"/>
                <w:sz w:val="20"/>
                <w:szCs w:val="20"/>
              </w:rPr>
              <w:t xml:space="preserve"> St</w:t>
            </w:r>
            <w:r>
              <w:rPr>
                <w:color w:val="auto"/>
                <w:sz w:val="20"/>
                <w:szCs w:val="20"/>
              </w:rPr>
              <w:t xml:space="preserve"> 12pm-4pm</w:t>
            </w:r>
            <w:r w:rsidR="001026F5">
              <w:rPr>
                <w:color w:val="auto"/>
                <w:sz w:val="20"/>
                <w:szCs w:val="20"/>
              </w:rPr>
              <w:t xml:space="preserve"> / </w:t>
            </w:r>
            <w:r w:rsidR="001026F5" w:rsidRPr="001026F5">
              <w:rPr>
                <w:b/>
                <w:color w:val="0000FF"/>
                <w:sz w:val="20"/>
                <w:szCs w:val="20"/>
              </w:rPr>
              <w:t>TFM Savannah, GA</w:t>
            </w:r>
            <w:r w:rsidR="001026F5">
              <w:rPr>
                <w:color w:val="auto"/>
                <w:sz w:val="20"/>
                <w:szCs w:val="20"/>
              </w:rPr>
              <w:t xml:space="preserve"> 1pm-4pm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F2379B5" w14:textId="34F72922" w:rsidR="00E15BE2" w:rsidRPr="001B34B0" w:rsidRDefault="001B34B0" w:rsidP="00DB67F4">
            <w:pPr>
              <w:pStyle w:val="TableText"/>
              <w:rPr>
                <w:color w:val="auto"/>
              </w:rPr>
            </w:pPr>
            <w:r w:rsidRPr="001B34B0">
              <w:rPr>
                <w:b/>
                <w:color w:val="660066"/>
                <w:sz w:val="20"/>
                <w:szCs w:val="20"/>
              </w:rPr>
              <w:t>BB&amp;B</w:t>
            </w:r>
            <w:r>
              <w:rPr>
                <w:b/>
                <w:color w:val="660066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West LA 12pm-4pm</w:t>
            </w:r>
          </w:p>
        </w:tc>
      </w:tr>
    </w:tbl>
    <w:p w14:paraId="5FEB2BE1" w14:textId="77777777" w:rsidR="007A7447" w:rsidRDefault="007A7447">
      <w:bookmarkStart w:id="0" w:name="_GoBack"/>
      <w:bookmarkEnd w:id="0"/>
    </w:p>
    <w:sectPr w:rsidR="007A7447" w:rsidSect="007772F7">
      <w:pgSz w:w="15840" w:h="12240" w:orient="landscape" w:code="1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8/31/2014"/>
    <w:docVar w:name="MonthStart" w:val="8/1/2014"/>
  </w:docVars>
  <w:rsids>
    <w:rsidRoot w:val="00865F2C"/>
    <w:rsid w:val="000204FE"/>
    <w:rsid w:val="00043743"/>
    <w:rsid w:val="0006738C"/>
    <w:rsid w:val="000773D4"/>
    <w:rsid w:val="000F4FC6"/>
    <w:rsid w:val="001026F5"/>
    <w:rsid w:val="00121459"/>
    <w:rsid w:val="001215A1"/>
    <w:rsid w:val="0017296A"/>
    <w:rsid w:val="00174989"/>
    <w:rsid w:val="001B34B0"/>
    <w:rsid w:val="00200FF8"/>
    <w:rsid w:val="002011B4"/>
    <w:rsid w:val="002021EB"/>
    <w:rsid w:val="00204DBC"/>
    <w:rsid w:val="002068BF"/>
    <w:rsid w:val="00213714"/>
    <w:rsid w:val="0023365C"/>
    <w:rsid w:val="002B586B"/>
    <w:rsid w:val="002C291B"/>
    <w:rsid w:val="002D5455"/>
    <w:rsid w:val="002D769E"/>
    <w:rsid w:val="003019C6"/>
    <w:rsid w:val="00321698"/>
    <w:rsid w:val="0032561D"/>
    <w:rsid w:val="003256A3"/>
    <w:rsid w:val="003424BE"/>
    <w:rsid w:val="00346345"/>
    <w:rsid w:val="003A4D15"/>
    <w:rsid w:val="003D6F77"/>
    <w:rsid w:val="00416233"/>
    <w:rsid w:val="0043218C"/>
    <w:rsid w:val="00435C4D"/>
    <w:rsid w:val="004372A4"/>
    <w:rsid w:val="00447332"/>
    <w:rsid w:val="00473C60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772F7"/>
    <w:rsid w:val="007A7447"/>
    <w:rsid w:val="00805C8A"/>
    <w:rsid w:val="0080746C"/>
    <w:rsid w:val="00815349"/>
    <w:rsid w:val="008249A2"/>
    <w:rsid w:val="008513A3"/>
    <w:rsid w:val="00862A43"/>
    <w:rsid w:val="00865F2C"/>
    <w:rsid w:val="008857B1"/>
    <w:rsid w:val="008B2E30"/>
    <w:rsid w:val="008C4EB9"/>
    <w:rsid w:val="00912793"/>
    <w:rsid w:val="00933303"/>
    <w:rsid w:val="0093570E"/>
    <w:rsid w:val="00936C70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D3265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763AE"/>
    <w:rsid w:val="00C769C3"/>
    <w:rsid w:val="00CA6150"/>
    <w:rsid w:val="00D12AAE"/>
    <w:rsid w:val="00D33BC5"/>
    <w:rsid w:val="00D71DC8"/>
    <w:rsid w:val="00DA67B0"/>
    <w:rsid w:val="00DB67F4"/>
    <w:rsid w:val="00DE43E6"/>
    <w:rsid w:val="00E13538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1300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B7B2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E2AF2-09FA-BE43-B9C5-4AF45C05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49</TotalTime>
  <Pages>2</Pages>
  <Words>418</Words>
  <Characters>2384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8</cp:revision>
  <cp:lastPrinted>2014-07-29T20:17:00Z</cp:lastPrinted>
  <dcterms:created xsi:type="dcterms:W3CDTF">2014-07-07T13:17:00Z</dcterms:created>
  <dcterms:modified xsi:type="dcterms:W3CDTF">2014-08-08T19:18:00Z</dcterms:modified>
  <cp:category/>
</cp:coreProperties>
</file>