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649" w:tblpY="-540"/>
        <w:tblW w:w="5894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89"/>
        <w:gridCol w:w="2540"/>
      </w:tblGrid>
      <w:tr w:rsidR="008F4EBD" w:rsidRPr="008F4EBD" w14:paraId="5B36BB9C" w14:textId="77777777" w:rsidTr="008F4EBD">
        <w:trPr>
          <w:trHeight w:val="945"/>
        </w:trPr>
        <w:tc>
          <w:tcPr>
            <w:tcW w:w="4263" w:type="pct"/>
            <w:vAlign w:val="center"/>
          </w:tcPr>
          <w:p w14:paraId="12067167" w14:textId="1AB13171" w:rsidR="009F0C0C" w:rsidRPr="008F4EBD" w:rsidRDefault="006B61D4" w:rsidP="008F4EBD">
            <w:pPr>
              <w:pStyle w:val="Month"/>
              <w:rPr>
                <w:sz w:val="28"/>
                <w:szCs w:val="28"/>
              </w:rPr>
            </w:pPr>
            <w:r w:rsidRPr="008F4EBD">
              <w:rPr>
                <w:sz w:val="22"/>
                <w:szCs w:val="22"/>
              </w:rPr>
              <w:t>Owl’s Brew Demo Calenda</w:t>
            </w:r>
            <w:r w:rsidR="008F4EBD" w:rsidRPr="008F4EBD">
              <w:rPr>
                <w:sz w:val="22"/>
                <w:szCs w:val="22"/>
              </w:rPr>
              <w:t xml:space="preserve">r: </w:t>
            </w:r>
            <w:r w:rsidR="008F4EBD" w:rsidRPr="008F4EBD">
              <w:rPr>
                <w:color w:val="0000FF"/>
                <w:sz w:val="22"/>
                <w:szCs w:val="22"/>
              </w:rPr>
              <w:t>BLUE = The Fresh Market</w:t>
            </w:r>
            <w:r w:rsidR="008F4EBD" w:rsidRPr="008F4EBD">
              <w:rPr>
                <w:sz w:val="22"/>
                <w:szCs w:val="22"/>
              </w:rPr>
              <w:t xml:space="preserve">, </w:t>
            </w:r>
            <w:r w:rsidR="008F4EBD" w:rsidRPr="008F4EBD">
              <w:rPr>
                <w:color w:val="008000"/>
                <w:sz w:val="22"/>
                <w:szCs w:val="22"/>
              </w:rPr>
              <w:t>GREEN = Whole Foods</w:t>
            </w:r>
            <w:r w:rsidR="008F4EBD" w:rsidRPr="008F4EBD">
              <w:rPr>
                <w:sz w:val="22"/>
                <w:szCs w:val="22"/>
              </w:rPr>
              <w:t>,</w:t>
            </w:r>
            <w:r w:rsidR="008F4EBD">
              <w:rPr>
                <w:sz w:val="22"/>
                <w:szCs w:val="22"/>
              </w:rPr>
              <w:t xml:space="preserve"> </w:t>
            </w:r>
            <w:r w:rsidR="008F4EBD" w:rsidRPr="008F4EBD">
              <w:rPr>
                <w:color w:val="FF0000"/>
                <w:sz w:val="22"/>
                <w:szCs w:val="22"/>
              </w:rPr>
              <w:t>RED = INDEPENDENT</w:t>
            </w:r>
            <w:r w:rsidR="008F4EBD">
              <w:rPr>
                <w:color w:val="FF0000"/>
                <w:sz w:val="22"/>
                <w:szCs w:val="22"/>
              </w:rPr>
              <w:t xml:space="preserve">, </w:t>
            </w:r>
            <w:r w:rsidR="008F4EBD" w:rsidRPr="008F4EBD">
              <w:rPr>
                <w:color w:val="5F5F5F" w:themeColor="accent5"/>
                <w:sz w:val="22"/>
                <w:szCs w:val="22"/>
              </w:rPr>
              <w:t>GREY = Fairway</w:t>
            </w:r>
            <w:r w:rsidR="008F4EBD">
              <w:rPr>
                <w:color w:val="FF0000"/>
                <w:sz w:val="22"/>
                <w:szCs w:val="22"/>
              </w:rPr>
              <w:t xml:space="preserve"> </w:t>
            </w:r>
            <w:r w:rsidR="008F4EBD">
              <w:rPr>
                <w:sz w:val="28"/>
                <w:szCs w:val="28"/>
              </w:rPr>
              <w:t xml:space="preserve"> </w:t>
            </w:r>
            <w:r w:rsidR="009F0C0C" w:rsidRPr="008F4EBD">
              <w:rPr>
                <w:sz w:val="48"/>
                <w:szCs w:val="48"/>
              </w:rPr>
              <w:fldChar w:fldCharType="begin"/>
            </w:r>
            <w:r w:rsidR="009F0C0C" w:rsidRPr="008F4EBD">
              <w:rPr>
                <w:sz w:val="48"/>
                <w:szCs w:val="48"/>
              </w:rPr>
              <w:instrText xml:space="preserve"> DOCVARIABLE  MonthStart \@ MMMM \* MERGEFORMAT </w:instrText>
            </w:r>
            <w:r w:rsidR="009F0C0C" w:rsidRPr="008F4EBD">
              <w:rPr>
                <w:sz w:val="48"/>
                <w:szCs w:val="48"/>
              </w:rPr>
              <w:fldChar w:fldCharType="separate"/>
            </w:r>
            <w:r w:rsidRPr="008F4EBD">
              <w:rPr>
                <w:sz w:val="48"/>
                <w:szCs w:val="48"/>
              </w:rPr>
              <w:t>April</w:t>
            </w:r>
            <w:r w:rsidR="009F0C0C" w:rsidRPr="008F4EBD">
              <w:rPr>
                <w:sz w:val="48"/>
                <w:szCs w:val="48"/>
              </w:rPr>
              <w:fldChar w:fldCharType="end"/>
            </w:r>
            <w:r w:rsidR="008F4EBD" w:rsidRPr="008F4EBD">
              <w:rPr>
                <w:sz w:val="48"/>
                <w:szCs w:val="48"/>
              </w:rPr>
              <w:t xml:space="preserve"> 2014</w:t>
            </w:r>
          </w:p>
        </w:tc>
        <w:tc>
          <w:tcPr>
            <w:tcW w:w="737" w:type="pct"/>
            <w:vAlign w:val="center"/>
          </w:tcPr>
          <w:p w14:paraId="1C393F1B" w14:textId="6EAEDACF" w:rsidR="009F0C0C" w:rsidRPr="008F4EBD" w:rsidRDefault="009F0C0C" w:rsidP="008F4EBD">
            <w:pPr>
              <w:pStyle w:val="Year"/>
              <w:jc w:val="left"/>
              <w:rPr>
                <w:sz w:val="28"/>
                <w:szCs w:val="28"/>
              </w:rPr>
            </w:pPr>
          </w:p>
        </w:tc>
      </w:tr>
    </w:tbl>
    <w:p w14:paraId="5DC8307A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7"/>
        <w:gridCol w:w="2087"/>
        <w:gridCol w:w="2087"/>
        <w:gridCol w:w="2087"/>
        <w:gridCol w:w="2087"/>
        <w:gridCol w:w="2093"/>
      </w:tblGrid>
      <w:tr w:rsidR="0006738C" w14:paraId="7143A2BF" w14:textId="77777777" w:rsidTr="00CA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63F8AC3C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5F4538F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19368605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BC024F6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556E594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21B25468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6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515CD426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06738C" w14:paraId="55B8D9AA" w14:textId="77777777" w:rsidTr="00CA544B">
        <w:tc>
          <w:tcPr>
            <w:tcW w:w="714" w:type="pct"/>
            <w:tcBorders>
              <w:bottom w:val="nil"/>
            </w:tcBorders>
          </w:tcPr>
          <w:p w14:paraId="4AC77DA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6B61D4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22BA09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6B61D4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EBDB56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6B61D4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EE4E86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6B61D4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EB4121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6B61D4">
              <w:instrText>Tuesday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D275E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6B61D4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6" w:type="pct"/>
            <w:tcBorders>
              <w:bottom w:val="nil"/>
            </w:tcBorders>
          </w:tcPr>
          <w:p w14:paraId="4A52635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6B61D4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6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>
              <w:rPr>
                <w:noProof/>
              </w:rPr>
              <w:t>6</w:t>
            </w:r>
            <w:r w:rsidRPr="00566EB4">
              <w:fldChar w:fldCharType="end"/>
            </w:r>
          </w:p>
        </w:tc>
      </w:tr>
      <w:tr w:rsidR="0006738C" w14:paraId="444CD8B4" w14:textId="77777777" w:rsidTr="00CA544B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F833449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779B314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D7E8F2" w14:textId="77777777" w:rsidR="00E15BE2" w:rsidRPr="0023365C" w:rsidRDefault="00E15BE2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0106E38" w14:textId="026240D6" w:rsidR="00E15BE2" w:rsidRPr="00A66A9C" w:rsidRDefault="00520A82" w:rsidP="00566EB4">
            <w:pPr>
              <w:rPr>
                <w:sz w:val="18"/>
                <w:szCs w:val="18"/>
              </w:rPr>
            </w:pPr>
            <w:r w:rsidRPr="008F4EBD">
              <w:rPr>
                <w:b/>
                <w:color w:val="FF0000"/>
                <w:sz w:val="18"/>
                <w:szCs w:val="18"/>
              </w:rPr>
              <w:t>Gourmet Garage</w:t>
            </w:r>
            <w:r w:rsidRPr="00A66A9C">
              <w:rPr>
                <w:sz w:val="18"/>
                <w:szCs w:val="18"/>
              </w:rPr>
              <w:t xml:space="preserve"> E 64</w:t>
            </w:r>
            <w:r w:rsidRPr="00A66A9C">
              <w:rPr>
                <w:sz w:val="18"/>
                <w:szCs w:val="18"/>
                <w:vertAlign w:val="superscript"/>
              </w:rPr>
              <w:t>th</w:t>
            </w:r>
            <w:r w:rsidR="00F04F4D" w:rsidRPr="00A66A9C">
              <w:rPr>
                <w:sz w:val="18"/>
                <w:szCs w:val="18"/>
              </w:rPr>
              <w:t xml:space="preserve"> St 4pm-7pm</w:t>
            </w:r>
            <w:r w:rsidRPr="00A66A9C">
              <w:rPr>
                <w:sz w:val="18"/>
                <w:szCs w:val="18"/>
              </w:rPr>
              <w:t xml:space="preserve"> </w:t>
            </w:r>
            <w:r w:rsidR="00F04F4D" w:rsidRPr="00A66A9C">
              <w:rPr>
                <w:sz w:val="18"/>
                <w:szCs w:val="18"/>
              </w:rPr>
              <w:t>SABRINA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161402B" w14:textId="587C691D" w:rsidR="006B61D4" w:rsidRPr="00A66A9C" w:rsidRDefault="006B61D4" w:rsidP="00566EB4">
            <w:pPr>
              <w:rPr>
                <w:sz w:val="18"/>
                <w:szCs w:val="18"/>
              </w:rPr>
            </w:pPr>
            <w:r w:rsidRPr="008F4EBD">
              <w:rPr>
                <w:b/>
                <w:color w:val="5F5F5F" w:themeColor="accent5"/>
                <w:sz w:val="18"/>
                <w:szCs w:val="18"/>
              </w:rPr>
              <w:t>Fairway Nanuet</w:t>
            </w:r>
            <w:r w:rsidRPr="00A66A9C">
              <w:rPr>
                <w:sz w:val="18"/>
                <w:szCs w:val="18"/>
              </w:rPr>
              <w:t xml:space="preserve"> 3pm-6pm</w:t>
            </w:r>
            <w:r w:rsidR="00F04F4D" w:rsidRPr="00A66A9C">
              <w:rPr>
                <w:sz w:val="18"/>
                <w:szCs w:val="18"/>
              </w:rPr>
              <w:t xml:space="preserve"> MIRUS</w:t>
            </w:r>
            <w:r w:rsidRPr="00A66A9C">
              <w:rPr>
                <w:sz w:val="18"/>
                <w:szCs w:val="18"/>
              </w:rPr>
              <w:t xml:space="preserve"> / </w:t>
            </w:r>
            <w:r w:rsidRPr="00C23308">
              <w:rPr>
                <w:b/>
                <w:color w:val="FF0000"/>
                <w:sz w:val="18"/>
                <w:szCs w:val="18"/>
              </w:rPr>
              <w:t>Red Rolling Pin</w:t>
            </w:r>
            <w:r w:rsidRPr="00A66A9C">
              <w:rPr>
                <w:sz w:val="18"/>
                <w:szCs w:val="18"/>
              </w:rPr>
              <w:t xml:space="preserve"> 5pm – 8pm</w:t>
            </w:r>
            <w:r w:rsidR="00F04F4D" w:rsidRPr="00A66A9C">
              <w:rPr>
                <w:sz w:val="18"/>
                <w:szCs w:val="18"/>
              </w:rPr>
              <w:t xml:space="preserve"> MIRUS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AE7AC0E" w14:textId="338A0920" w:rsidR="00E15BE2" w:rsidRPr="00A66A9C" w:rsidRDefault="00DF0A9D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008000"/>
                <w:sz w:val="18"/>
                <w:szCs w:val="18"/>
              </w:rPr>
              <w:t>WFM Lynnfield</w:t>
            </w:r>
            <w:r w:rsidR="006B61D4" w:rsidRPr="00A66A9C">
              <w:rPr>
                <w:sz w:val="18"/>
                <w:szCs w:val="18"/>
              </w:rPr>
              <w:t xml:space="preserve"> 4pm-7pm</w:t>
            </w:r>
            <w:r w:rsidR="00AF0045" w:rsidRPr="00A66A9C">
              <w:rPr>
                <w:sz w:val="18"/>
                <w:szCs w:val="18"/>
              </w:rPr>
              <w:t xml:space="preserve"> </w:t>
            </w:r>
            <w:r w:rsidR="00F04F4D" w:rsidRPr="00A66A9C">
              <w:rPr>
                <w:sz w:val="18"/>
                <w:szCs w:val="18"/>
              </w:rPr>
              <w:t>MIRUS</w:t>
            </w:r>
            <w:r w:rsidR="00AF0045" w:rsidRPr="00A66A9C">
              <w:rPr>
                <w:sz w:val="18"/>
                <w:szCs w:val="18"/>
              </w:rPr>
              <w:t xml:space="preserve">/ </w:t>
            </w:r>
            <w:r w:rsidR="00AF0045" w:rsidRPr="00C23308">
              <w:rPr>
                <w:b/>
                <w:color w:val="FF0000"/>
                <w:sz w:val="18"/>
                <w:szCs w:val="18"/>
              </w:rPr>
              <w:t>Eli’s Manhattan</w:t>
            </w:r>
            <w:r w:rsidR="00AF0045" w:rsidRPr="00A66A9C">
              <w:rPr>
                <w:sz w:val="18"/>
                <w:szCs w:val="18"/>
              </w:rPr>
              <w:t xml:space="preserve"> 2pm-5pm</w:t>
            </w:r>
            <w:r w:rsidR="00520A82" w:rsidRPr="00A66A9C">
              <w:rPr>
                <w:sz w:val="18"/>
                <w:szCs w:val="18"/>
              </w:rPr>
              <w:t xml:space="preserve"> </w:t>
            </w:r>
            <w:r w:rsidR="00F04F4D" w:rsidRPr="00A66A9C">
              <w:rPr>
                <w:sz w:val="18"/>
                <w:szCs w:val="18"/>
              </w:rPr>
              <w:t xml:space="preserve">JOY/ </w:t>
            </w:r>
            <w:r w:rsidR="00F04F4D" w:rsidRPr="00C23308">
              <w:rPr>
                <w:b/>
                <w:color w:val="008000"/>
                <w:sz w:val="18"/>
                <w:szCs w:val="18"/>
              </w:rPr>
              <w:t>WFM Cranston</w:t>
            </w:r>
            <w:r w:rsidR="00F04F4D" w:rsidRPr="00A66A9C">
              <w:rPr>
                <w:sz w:val="18"/>
                <w:szCs w:val="18"/>
              </w:rPr>
              <w:t>, RI 4pm-7pm MIRUS</w:t>
            </w:r>
          </w:p>
        </w:tc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</w:tcPr>
          <w:p w14:paraId="64C0676E" w14:textId="6E43E271" w:rsidR="00E15BE2" w:rsidRPr="00A66A9C" w:rsidRDefault="00F04F4D" w:rsidP="00A66A9C">
            <w:pPr>
              <w:rPr>
                <w:sz w:val="18"/>
                <w:szCs w:val="18"/>
              </w:rPr>
            </w:pPr>
            <w:r w:rsidRPr="00C23308">
              <w:rPr>
                <w:b/>
                <w:color w:val="FF0000"/>
                <w:sz w:val="18"/>
                <w:szCs w:val="18"/>
              </w:rPr>
              <w:t>Depanneur</w:t>
            </w:r>
            <w:r w:rsidRPr="00C23308">
              <w:rPr>
                <w:color w:val="FF0000"/>
                <w:sz w:val="18"/>
                <w:szCs w:val="18"/>
              </w:rPr>
              <w:t xml:space="preserve"> </w:t>
            </w:r>
            <w:r w:rsidRPr="00A66A9C">
              <w:rPr>
                <w:sz w:val="18"/>
                <w:szCs w:val="18"/>
              </w:rPr>
              <w:t xml:space="preserve">12pm-3pm JOY / </w:t>
            </w:r>
            <w:r w:rsidRPr="00C23308">
              <w:rPr>
                <w:b/>
                <w:color w:val="008000"/>
                <w:sz w:val="18"/>
                <w:szCs w:val="18"/>
              </w:rPr>
              <w:t>Tribeca WFM</w:t>
            </w:r>
            <w:r w:rsidRPr="00A66A9C">
              <w:rPr>
                <w:sz w:val="18"/>
                <w:szCs w:val="18"/>
              </w:rPr>
              <w:t xml:space="preserve"> 4pm-7pm </w:t>
            </w:r>
            <w:r w:rsidR="00A66A9C">
              <w:rPr>
                <w:sz w:val="18"/>
                <w:szCs w:val="18"/>
              </w:rPr>
              <w:t>SABRINA</w:t>
            </w:r>
          </w:p>
        </w:tc>
      </w:tr>
      <w:tr w:rsidR="00E15BE2" w14:paraId="5B0456DB" w14:textId="77777777" w:rsidTr="00CA544B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32240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6B61D4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42039F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6B61D4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35C184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6B61D4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F1C8FC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6B61D4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5C45DF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6B61D4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954DD8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6B61D4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6" w:type="pct"/>
            <w:tcBorders>
              <w:bottom w:val="nil"/>
            </w:tcBorders>
            <w:shd w:val="clear" w:color="auto" w:fill="F8F8F8" w:themeFill="background2"/>
          </w:tcPr>
          <w:p w14:paraId="67C3BBB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6B61D4">
              <w:rPr>
                <w:noProof/>
              </w:rPr>
              <w:t>13</w:t>
            </w:r>
            <w:r w:rsidRPr="00566EB4">
              <w:fldChar w:fldCharType="end"/>
            </w:r>
          </w:p>
        </w:tc>
      </w:tr>
      <w:tr w:rsidR="00E15BE2" w14:paraId="61319E38" w14:textId="77777777" w:rsidTr="00CA544B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084FC6E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18D4DEE1" w14:textId="69E1D2C7" w:rsidR="00E15BE2" w:rsidRPr="00A66A9C" w:rsidRDefault="00F04F4D" w:rsidP="00F04F4D">
            <w:pPr>
              <w:rPr>
                <w:sz w:val="18"/>
                <w:szCs w:val="18"/>
              </w:rPr>
            </w:pPr>
            <w:r w:rsidRPr="00C23308">
              <w:rPr>
                <w:b/>
                <w:color w:val="FF0000"/>
                <w:sz w:val="18"/>
                <w:szCs w:val="18"/>
              </w:rPr>
              <w:t>Gourmet Garage</w:t>
            </w:r>
            <w:r w:rsidRPr="00A66A9C">
              <w:rPr>
                <w:sz w:val="18"/>
                <w:szCs w:val="18"/>
              </w:rPr>
              <w:t xml:space="preserve"> West Village 5pm-8pm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9772C3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BE70E19" w14:textId="08B1EE03" w:rsidR="00E15BE2" w:rsidRPr="00A66A9C" w:rsidRDefault="00F04F4D" w:rsidP="00F04F4D">
            <w:pPr>
              <w:rPr>
                <w:sz w:val="18"/>
                <w:szCs w:val="18"/>
              </w:rPr>
            </w:pPr>
            <w:r w:rsidRPr="00C23308">
              <w:rPr>
                <w:b/>
                <w:color w:val="008000"/>
                <w:sz w:val="18"/>
                <w:szCs w:val="18"/>
              </w:rPr>
              <w:t>WFM UWS</w:t>
            </w:r>
            <w:r w:rsidRPr="00A66A9C">
              <w:rPr>
                <w:sz w:val="18"/>
                <w:szCs w:val="18"/>
              </w:rPr>
              <w:t xml:space="preserve"> 4pm-7pm </w:t>
            </w:r>
            <w:r w:rsidR="0061348A">
              <w:rPr>
                <w:sz w:val="18"/>
                <w:szCs w:val="18"/>
              </w:rPr>
              <w:t>AMANDA</w:t>
            </w:r>
            <w:r w:rsidR="00CF04D4" w:rsidRPr="00A66A9C">
              <w:rPr>
                <w:sz w:val="18"/>
                <w:szCs w:val="18"/>
              </w:rPr>
              <w:t xml:space="preserve">/ </w:t>
            </w:r>
            <w:r w:rsidR="00CF04D4" w:rsidRPr="00C23308">
              <w:rPr>
                <w:b/>
                <w:color w:val="008000"/>
                <w:sz w:val="18"/>
                <w:szCs w:val="18"/>
              </w:rPr>
              <w:t>WFM Chelsea</w:t>
            </w:r>
            <w:r w:rsidR="00CF04D4" w:rsidRPr="00A66A9C">
              <w:rPr>
                <w:sz w:val="18"/>
                <w:szCs w:val="18"/>
              </w:rPr>
              <w:t xml:space="preserve"> 4pm-7pm</w:t>
            </w:r>
            <w:r w:rsidR="0061348A">
              <w:rPr>
                <w:sz w:val="18"/>
                <w:szCs w:val="18"/>
              </w:rPr>
              <w:t xml:space="preserve"> MIRUS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A1494B2" w14:textId="2D04942D" w:rsidR="00E15BE2" w:rsidRPr="00A66A9C" w:rsidRDefault="00946682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008000"/>
                <w:sz w:val="18"/>
                <w:szCs w:val="18"/>
              </w:rPr>
              <w:t>WFM Union Square</w:t>
            </w:r>
            <w:r w:rsidRPr="00A66A9C">
              <w:rPr>
                <w:sz w:val="18"/>
                <w:szCs w:val="18"/>
              </w:rPr>
              <w:t xml:space="preserve"> 4pm-7pm</w:t>
            </w:r>
            <w:r w:rsidR="0061348A">
              <w:rPr>
                <w:sz w:val="18"/>
                <w:szCs w:val="18"/>
              </w:rPr>
              <w:t xml:space="preserve"> JOY</w:t>
            </w:r>
            <w:r w:rsidR="00F04F4D" w:rsidRPr="00A66A9C">
              <w:rPr>
                <w:sz w:val="18"/>
                <w:szCs w:val="18"/>
              </w:rPr>
              <w:t xml:space="preserve"> / </w:t>
            </w:r>
            <w:r w:rsidR="00F04F4D" w:rsidRPr="00C23308">
              <w:rPr>
                <w:b/>
                <w:color w:val="008000"/>
                <w:sz w:val="18"/>
                <w:szCs w:val="18"/>
              </w:rPr>
              <w:t>WFM River St.</w:t>
            </w:r>
            <w:r w:rsidR="00F04F4D" w:rsidRPr="0061348A">
              <w:rPr>
                <w:b/>
                <w:sz w:val="18"/>
                <w:szCs w:val="18"/>
              </w:rPr>
              <w:t xml:space="preserve"> </w:t>
            </w:r>
            <w:r w:rsidR="00F04F4D" w:rsidRPr="00A66A9C">
              <w:rPr>
                <w:sz w:val="18"/>
                <w:szCs w:val="18"/>
              </w:rPr>
              <w:t xml:space="preserve">MIRUS / </w:t>
            </w:r>
            <w:r w:rsidR="00F04F4D" w:rsidRPr="00C23308">
              <w:rPr>
                <w:b/>
                <w:color w:val="008000"/>
                <w:sz w:val="18"/>
                <w:szCs w:val="18"/>
              </w:rPr>
              <w:t>WFM Tanasbourne</w:t>
            </w:r>
            <w:r w:rsidR="00F04F4D" w:rsidRPr="00A66A9C">
              <w:rPr>
                <w:sz w:val="18"/>
                <w:szCs w:val="18"/>
              </w:rPr>
              <w:t xml:space="preserve"> 4pm-7pm MIRUS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F055A71" w14:textId="23B546D6" w:rsidR="00CA544B" w:rsidRPr="00A66A9C" w:rsidRDefault="006B61D4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FF0000"/>
                <w:sz w:val="18"/>
                <w:szCs w:val="18"/>
              </w:rPr>
              <w:t>West Elm Broadway</w:t>
            </w:r>
            <w:r w:rsidRPr="00A66A9C">
              <w:rPr>
                <w:sz w:val="18"/>
                <w:szCs w:val="18"/>
              </w:rPr>
              <w:t xml:space="preserve"> 1pm-4pm</w:t>
            </w:r>
            <w:r w:rsidR="0061348A">
              <w:rPr>
                <w:sz w:val="18"/>
                <w:szCs w:val="18"/>
              </w:rPr>
              <w:t xml:space="preserve"> DANIELLE</w:t>
            </w:r>
            <w:r w:rsidR="00F04F4D" w:rsidRPr="00A66A9C">
              <w:rPr>
                <w:sz w:val="18"/>
                <w:szCs w:val="18"/>
              </w:rPr>
              <w:t xml:space="preserve"> / </w:t>
            </w:r>
            <w:r w:rsidR="00F04F4D" w:rsidRPr="00C23308">
              <w:rPr>
                <w:b/>
                <w:color w:val="008000"/>
                <w:sz w:val="18"/>
                <w:szCs w:val="18"/>
              </w:rPr>
              <w:t>WFM Portland</w:t>
            </w:r>
            <w:r w:rsidR="00F04F4D" w:rsidRPr="00A66A9C">
              <w:rPr>
                <w:sz w:val="18"/>
                <w:szCs w:val="18"/>
              </w:rPr>
              <w:t xml:space="preserve">, ME MIRUS / </w:t>
            </w:r>
            <w:r w:rsidR="00F04F4D" w:rsidRPr="00C23308">
              <w:rPr>
                <w:b/>
                <w:color w:val="008000"/>
                <w:sz w:val="18"/>
                <w:szCs w:val="18"/>
              </w:rPr>
              <w:t>WFM Redmond</w:t>
            </w:r>
            <w:r w:rsidR="00F04F4D" w:rsidRPr="00A66A9C">
              <w:rPr>
                <w:sz w:val="18"/>
                <w:szCs w:val="18"/>
              </w:rPr>
              <w:t xml:space="preserve"> (PNW) 3pm-6pm MIRUS</w:t>
            </w:r>
          </w:p>
        </w:tc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B6B5F3D" w14:textId="7C6B33F7" w:rsidR="00F04F4D" w:rsidRPr="00A66A9C" w:rsidRDefault="00DF0A9D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FF0000"/>
                <w:sz w:val="18"/>
                <w:szCs w:val="18"/>
              </w:rPr>
              <w:t>Union Market (Houston)</w:t>
            </w:r>
            <w:r w:rsidRPr="00A66A9C">
              <w:rPr>
                <w:sz w:val="18"/>
                <w:szCs w:val="18"/>
              </w:rPr>
              <w:t xml:space="preserve"> 4pm-7pm</w:t>
            </w:r>
            <w:r w:rsidR="00F04F4D" w:rsidRPr="00A66A9C">
              <w:rPr>
                <w:sz w:val="18"/>
                <w:szCs w:val="18"/>
              </w:rPr>
              <w:t xml:space="preserve"> </w:t>
            </w:r>
            <w:r w:rsidR="0061348A">
              <w:rPr>
                <w:sz w:val="18"/>
                <w:szCs w:val="18"/>
              </w:rPr>
              <w:t>JOY</w:t>
            </w:r>
            <w:r w:rsidR="00F04F4D" w:rsidRPr="00A66A9C">
              <w:rPr>
                <w:sz w:val="18"/>
                <w:szCs w:val="18"/>
              </w:rPr>
              <w:t xml:space="preserve">/ </w:t>
            </w:r>
            <w:r w:rsidR="00F04F4D" w:rsidRPr="00C23308">
              <w:rPr>
                <w:b/>
                <w:color w:val="008000"/>
                <w:sz w:val="18"/>
                <w:szCs w:val="18"/>
              </w:rPr>
              <w:t>WFM Dedham</w:t>
            </w:r>
            <w:r w:rsidR="00F04F4D" w:rsidRPr="00A66A9C">
              <w:rPr>
                <w:sz w:val="18"/>
                <w:szCs w:val="18"/>
              </w:rPr>
              <w:t xml:space="preserve"> 3pm-6pm MIRUS</w:t>
            </w:r>
          </w:p>
        </w:tc>
      </w:tr>
      <w:tr w:rsidR="00E15BE2" w14:paraId="1B3B7EDF" w14:textId="77777777" w:rsidTr="00CA544B">
        <w:tc>
          <w:tcPr>
            <w:tcW w:w="714" w:type="pct"/>
            <w:tcBorders>
              <w:bottom w:val="nil"/>
            </w:tcBorders>
          </w:tcPr>
          <w:p w14:paraId="478FBC4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6B61D4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038071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6B61D4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75599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6B61D4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0FA09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6B61D4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35A06C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6B61D4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FC20A4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6B61D4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6" w:type="pct"/>
            <w:tcBorders>
              <w:bottom w:val="nil"/>
            </w:tcBorders>
          </w:tcPr>
          <w:p w14:paraId="721142C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6B61D4">
              <w:rPr>
                <w:noProof/>
              </w:rPr>
              <w:t>20</w:t>
            </w:r>
            <w:r w:rsidRPr="00566EB4">
              <w:fldChar w:fldCharType="end"/>
            </w:r>
          </w:p>
        </w:tc>
      </w:tr>
      <w:tr w:rsidR="00E15BE2" w14:paraId="435E2306" w14:textId="77777777" w:rsidTr="00CA544B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EFBDD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69138BC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C3A49E8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332194E" w14:textId="5EEEFB2A" w:rsidR="00E15BE2" w:rsidRPr="00A66A9C" w:rsidRDefault="00DF0A9D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008000"/>
                <w:sz w:val="18"/>
                <w:szCs w:val="18"/>
              </w:rPr>
              <w:t>WFM Chelsea</w:t>
            </w:r>
            <w:r w:rsidRPr="00C23308">
              <w:rPr>
                <w:color w:val="008000"/>
                <w:sz w:val="18"/>
                <w:szCs w:val="18"/>
              </w:rPr>
              <w:t xml:space="preserve"> </w:t>
            </w:r>
            <w:r w:rsidRPr="00A66A9C">
              <w:rPr>
                <w:sz w:val="18"/>
                <w:szCs w:val="18"/>
              </w:rPr>
              <w:t>4pm-7pm</w:t>
            </w:r>
            <w:r w:rsidR="00F04F4D" w:rsidRPr="00A66A9C">
              <w:rPr>
                <w:sz w:val="18"/>
                <w:szCs w:val="18"/>
              </w:rPr>
              <w:t xml:space="preserve"> </w:t>
            </w:r>
            <w:r w:rsidR="0061348A">
              <w:rPr>
                <w:sz w:val="18"/>
                <w:szCs w:val="18"/>
              </w:rPr>
              <w:t>JOY</w:t>
            </w:r>
            <w:r w:rsidR="00F04F4D" w:rsidRPr="00A66A9C">
              <w:rPr>
                <w:sz w:val="18"/>
                <w:szCs w:val="18"/>
              </w:rPr>
              <w:t xml:space="preserve">/ </w:t>
            </w:r>
            <w:r w:rsidR="00F04F4D" w:rsidRPr="00C23308">
              <w:rPr>
                <w:b/>
                <w:color w:val="008000"/>
                <w:sz w:val="18"/>
                <w:szCs w:val="18"/>
              </w:rPr>
              <w:t>WFM Hollywood</w:t>
            </w:r>
            <w:r w:rsidR="00F04F4D" w:rsidRPr="00A66A9C">
              <w:rPr>
                <w:sz w:val="18"/>
                <w:szCs w:val="18"/>
              </w:rPr>
              <w:t xml:space="preserve"> 4pm-7pm MIRUS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F763EAB" w14:textId="542B75C3" w:rsidR="00CA544B" w:rsidRPr="00A66A9C" w:rsidRDefault="00CF04D4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008000"/>
                <w:sz w:val="18"/>
                <w:szCs w:val="18"/>
              </w:rPr>
              <w:t>WFM Roosevelt Square</w:t>
            </w:r>
            <w:r w:rsidRPr="00A66A9C">
              <w:rPr>
                <w:sz w:val="18"/>
                <w:szCs w:val="18"/>
              </w:rPr>
              <w:t xml:space="preserve"> (PNW) 4pm-7pm / </w:t>
            </w:r>
            <w:r w:rsidRPr="00C23308">
              <w:rPr>
                <w:b/>
                <w:color w:val="008000"/>
                <w:sz w:val="18"/>
                <w:szCs w:val="18"/>
              </w:rPr>
              <w:t>WFM UWS</w:t>
            </w:r>
            <w:r w:rsidRPr="00A66A9C">
              <w:rPr>
                <w:sz w:val="18"/>
                <w:szCs w:val="18"/>
              </w:rPr>
              <w:t xml:space="preserve"> 4pm-7pm</w:t>
            </w:r>
            <w:r w:rsidR="0061348A">
              <w:rPr>
                <w:sz w:val="18"/>
                <w:szCs w:val="18"/>
              </w:rPr>
              <w:t xml:space="preserve"> AMANDA / </w:t>
            </w:r>
            <w:r w:rsidR="0061348A" w:rsidRPr="00C23308">
              <w:rPr>
                <w:b/>
                <w:color w:val="0000FF"/>
                <w:sz w:val="18"/>
                <w:szCs w:val="18"/>
              </w:rPr>
              <w:t>TFM Newport News</w:t>
            </w:r>
            <w:r w:rsidR="0061348A">
              <w:rPr>
                <w:sz w:val="18"/>
                <w:szCs w:val="18"/>
              </w:rPr>
              <w:t xml:space="preserve">, 4pm-7pm / </w:t>
            </w:r>
            <w:r w:rsidR="0061348A" w:rsidRPr="00C23308">
              <w:rPr>
                <w:b/>
                <w:color w:val="0000FF"/>
                <w:sz w:val="18"/>
                <w:szCs w:val="18"/>
              </w:rPr>
              <w:t>TFM Williamsburg</w:t>
            </w:r>
            <w:r w:rsidR="0061348A">
              <w:rPr>
                <w:sz w:val="18"/>
                <w:szCs w:val="18"/>
              </w:rPr>
              <w:t xml:space="preserve"> 12pm-3pm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64EFFF5" w14:textId="08D7A6ED" w:rsidR="00E15BE2" w:rsidRPr="00A66A9C" w:rsidRDefault="00DF0A9D" w:rsidP="008F4EBD">
            <w:pPr>
              <w:rPr>
                <w:sz w:val="18"/>
                <w:szCs w:val="18"/>
              </w:rPr>
            </w:pPr>
            <w:r w:rsidRPr="00C23308">
              <w:rPr>
                <w:b/>
                <w:color w:val="FF0000"/>
                <w:sz w:val="18"/>
                <w:szCs w:val="18"/>
              </w:rPr>
              <w:t>Union Market (Court St.)</w:t>
            </w:r>
            <w:r w:rsidRPr="0061348A">
              <w:rPr>
                <w:b/>
                <w:sz w:val="18"/>
                <w:szCs w:val="18"/>
              </w:rPr>
              <w:t xml:space="preserve"> </w:t>
            </w:r>
            <w:r w:rsidRPr="00A66A9C">
              <w:rPr>
                <w:sz w:val="18"/>
                <w:szCs w:val="18"/>
              </w:rPr>
              <w:t>2pm-5pm</w:t>
            </w:r>
            <w:r w:rsidR="0061348A">
              <w:rPr>
                <w:sz w:val="18"/>
                <w:szCs w:val="18"/>
              </w:rPr>
              <w:t xml:space="preserve"> DANIELLE</w:t>
            </w:r>
            <w:r w:rsidR="00F04F4D" w:rsidRPr="00A66A9C">
              <w:rPr>
                <w:sz w:val="18"/>
                <w:szCs w:val="18"/>
              </w:rPr>
              <w:t xml:space="preserve"> / </w:t>
            </w:r>
            <w:r w:rsidR="00CF04D4" w:rsidRPr="00C23308">
              <w:rPr>
                <w:b/>
                <w:color w:val="FF0000"/>
                <w:sz w:val="18"/>
                <w:szCs w:val="18"/>
              </w:rPr>
              <w:t>Union Market (Union St.)</w:t>
            </w:r>
            <w:r w:rsidR="00CF04D4" w:rsidRPr="00A66A9C">
              <w:rPr>
                <w:sz w:val="18"/>
                <w:szCs w:val="18"/>
              </w:rPr>
              <w:t xml:space="preserve"> 12pm-3pm</w:t>
            </w:r>
            <w:r w:rsidR="0061348A">
              <w:rPr>
                <w:sz w:val="18"/>
                <w:szCs w:val="18"/>
              </w:rPr>
              <w:t xml:space="preserve"> / </w:t>
            </w:r>
            <w:r w:rsidR="0061348A" w:rsidRPr="00C23308">
              <w:rPr>
                <w:b/>
                <w:color w:val="0000FF"/>
                <w:sz w:val="18"/>
                <w:szCs w:val="18"/>
              </w:rPr>
              <w:t>TFM Coconut Grove</w:t>
            </w:r>
            <w:r w:rsidR="00BB14F0">
              <w:rPr>
                <w:sz w:val="18"/>
                <w:szCs w:val="18"/>
              </w:rPr>
              <w:t xml:space="preserve"> 11am-2pm / </w:t>
            </w:r>
            <w:r w:rsidR="0061348A" w:rsidRPr="00C23308">
              <w:rPr>
                <w:b/>
                <w:color w:val="0000FF"/>
                <w:sz w:val="18"/>
                <w:szCs w:val="18"/>
              </w:rPr>
              <w:t>TFM Pembroke Pines</w:t>
            </w:r>
            <w:r w:rsidR="0061348A">
              <w:rPr>
                <w:sz w:val="18"/>
                <w:szCs w:val="18"/>
              </w:rPr>
              <w:t xml:space="preserve"> 2pm-5pm </w:t>
            </w:r>
          </w:p>
        </w:tc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</w:tcPr>
          <w:p w14:paraId="7FBE5209" w14:textId="77777777" w:rsidR="00E15BE2" w:rsidRPr="00566EB4" w:rsidRDefault="00E15BE2" w:rsidP="00566EB4"/>
        </w:tc>
      </w:tr>
      <w:tr w:rsidR="00E15BE2" w14:paraId="790D9D4D" w14:textId="77777777" w:rsidTr="00CA544B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D726B7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6B61D4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992206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6B61D4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5F1FDA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6B61D4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F9C378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6B61D4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70BCDE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6B61D4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AE6DAC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6B61D4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6" w:type="pct"/>
            <w:tcBorders>
              <w:bottom w:val="nil"/>
            </w:tcBorders>
            <w:shd w:val="clear" w:color="auto" w:fill="F8F8F8" w:themeFill="background2"/>
          </w:tcPr>
          <w:p w14:paraId="3564DA0B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6B61D4">
              <w:rPr>
                <w:noProof/>
              </w:rPr>
              <w:t>27</w:t>
            </w:r>
            <w:r w:rsidRPr="00566EB4">
              <w:fldChar w:fldCharType="end"/>
            </w:r>
          </w:p>
        </w:tc>
      </w:tr>
      <w:tr w:rsidR="0006738C" w14:paraId="782BEB89" w14:textId="77777777" w:rsidTr="00CA544B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1A5893DA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32CD5DB" w14:textId="5B736375" w:rsidR="00E15BE2" w:rsidRPr="00A66A9C" w:rsidRDefault="00524A04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FF0000"/>
                <w:sz w:val="18"/>
                <w:szCs w:val="18"/>
              </w:rPr>
              <w:t>Gourmet Garage</w:t>
            </w:r>
            <w:r w:rsidRPr="00A66A9C">
              <w:rPr>
                <w:sz w:val="18"/>
                <w:szCs w:val="18"/>
              </w:rPr>
              <w:t xml:space="preserve"> West Village 5pm-8pm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A150D38" w14:textId="77777777" w:rsidR="00E15BE2" w:rsidRDefault="00E15BE2" w:rsidP="00566EB4"/>
          <w:p w14:paraId="14A9154F" w14:textId="77777777" w:rsidR="00CA544B" w:rsidRDefault="00CA544B" w:rsidP="00566EB4"/>
          <w:p w14:paraId="35A323D5" w14:textId="77777777" w:rsidR="00CA544B" w:rsidRDefault="00CA544B" w:rsidP="00566EB4"/>
          <w:p w14:paraId="4EA27BB1" w14:textId="77777777" w:rsidR="00CA544B" w:rsidRPr="00566EB4" w:rsidRDefault="00CA544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A7022EC" w14:textId="22869442" w:rsidR="00E15BE2" w:rsidRPr="00A66A9C" w:rsidRDefault="00524A04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008000"/>
                <w:sz w:val="18"/>
                <w:szCs w:val="18"/>
              </w:rPr>
              <w:t>WFM Tanasbourne</w:t>
            </w:r>
            <w:r w:rsidRPr="00A66A9C">
              <w:rPr>
                <w:sz w:val="18"/>
                <w:szCs w:val="18"/>
              </w:rPr>
              <w:t xml:space="preserve"> 4pm-7pm MIRUS / </w:t>
            </w:r>
            <w:r w:rsidRPr="00C23308">
              <w:rPr>
                <w:b/>
                <w:color w:val="008000"/>
                <w:sz w:val="18"/>
                <w:szCs w:val="18"/>
              </w:rPr>
              <w:t>WFM Tribeca</w:t>
            </w:r>
            <w:r w:rsidRPr="00A66A9C">
              <w:rPr>
                <w:sz w:val="18"/>
                <w:szCs w:val="18"/>
              </w:rPr>
              <w:t xml:space="preserve"> 4pm-7pm</w:t>
            </w:r>
            <w:r w:rsidR="005C1B94">
              <w:rPr>
                <w:sz w:val="18"/>
                <w:szCs w:val="18"/>
              </w:rPr>
              <w:t xml:space="preserve"> JOY</w:t>
            </w:r>
            <w:bookmarkStart w:id="0" w:name="_GoBack"/>
            <w:bookmarkEnd w:id="0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7905CD5" w14:textId="57DF2302" w:rsidR="00CA544B" w:rsidRPr="00A66A9C" w:rsidRDefault="00946682" w:rsidP="0061348A">
            <w:pPr>
              <w:rPr>
                <w:sz w:val="18"/>
                <w:szCs w:val="18"/>
              </w:rPr>
            </w:pPr>
            <w:r w:rsidRPr="00C23308">
              <w:rPr>
                <w:b/>
                <w:color w:val="008000"/>
                <w:sz w:val="18"/>
                <w:szCs w:val="18"/>
              </w:rPr>
              <w:t>WFM Union Sq</w:t>
            </w:r>
            <w:r w:rsidRPr="00A66A9C">
              <w:rPr>
                <w:sz w:val="18"/>
                <w:szCs w:val="18"/>
              </w:rPr>
              <w:t xml:space="preserve"> 4pm-7pm</w:t>
            </w:r>
            <w:r w:rsidR="00524A04" w:rsidRPr="00A66A9C">
              <w:rPr>
                <w:sz w:val="18"/>
                <w:szCs w:val="18"/>
              </w:rPr>
              <w:t xml:space="preserve"> </w:t>
            </w:r>
            <w:r w:rsidR="0061348A">
              <w:rPr>
                <w:sz w:val="18"/>
                <w:szCs w:val="18"/>
              </w:rPr>
              <w:t>AMANDA</w:t>
            </w:r>
            <w:r w:rsidR="00524A04" w:rsidRPr="00A66A9C">
              <w:rPr>
                <w:sz w:val="18"/>
                <w:szCs w:val="18"/>
              </w:rPr>
              <w:t xml:space="preserve">/ </w:t>
            </w:r>
            <w:r w:rsidR="00524A04" w:rsidRPr="00C23308">
              <w:rPr>
                <w:b/>
                <w:color w:val="008000"/>
                <w:sz w:val="18"/>
                <w:szCs w:val="18"/>
              </w:rPr>
              <w:t>WFM River St.</w:t>
            </w:r>
            <w:r w:rsidR="0061348A" w:rsidRPr="00C23308">
              <w:rPr>
                <w:color w:val="008000"/>
                <w:sz w:val="18"/>
                <w:szCs w:val="18"/>
              </w:rPr>
              <w:t xml:space="preserve"> </w:t>
            </w:r>
            <w:r w:rsidR="0061348A">
              <w:rPr>
                <w:sz w:val="18"/>
                <w:szCs w:val="18"/>
              </w:rPr>
              <w:t xml:space="preserve">4pm-7pm </w:t>
            </w:r>
            <w:r w:rsidR="00524A04" w:rsidRPr="00A66A9C">
              <w:rPr>
                <w:sz w:val="18"/>
                <w:szCs w:val="18"/>
              </w:rPr>
              <w:t xml:space="preserve">/ </w:t>
            </w:r>
            <w:r w:rsidR="00524A04" w:rsidRPr="00C23308">
              <w:rPr>
                <w:b/>
                <w:color w:val="008000"/>
                <w:sz w:val="18"/>
                <w:szCs w:val="18"/>
              </w:rPr>
              <w:t>WFM Dedham</w:t>
            </w:r>
            <w:r w:rsidR="00524A04" w:rsidRPr="00A66A9C">
              <w:rPr>
                <w:sz w:val="18"/>
                <w:szCs w:val="18"/>
              </w:rPr>
              <w:t xml:space="preserve"> 4pm-7pm </w:t>
            </w:r>
            <w:r w:rsidR="00BB14F0">
              <w:rPr>
                <w:sz w:val="18"/>
                <w:szCs w:val="18"/>
              </w:rPr>
              <w:t xml:space="preserve">/ </w:t>
            </w:r>
            <w:r w:rsidR="00BB14F0" w:rsidRPr="00C23308">
              <w:rPr>
                <w:b/>
                <w:color w:val="0000FF"/>
                <w:sz w:val="18"/>
                <w:szCs w:val="18"/>
              </w:rPr>
              <w:t>TFM Aventura</w:t>
            </w:r>
            <w:r w:rsidR="00BB14F0">
              <w:rPr>
                <w:sz w:val="18"/>
                <w:szCs w:val="18"/>
              </w:rPr>
              <w:t xml:space="preserve"> 4pm-7pm </w:t>
            </w:r>
            <w:r w:rsidR="008F4EBD">
              <w:rPr>
                <w:sz w:val="18"/>
                <w:szCs w:val="18"/>
              </w:rPr>
              <w:t xml:space="preserve">/ </w:t>
            </w:r>
            <w:r w:rsidR="008F4EBD" w:rsidRPr="00C23308">
              <w:rPr>
                <w:b/>
                <w:color w:val="0000FF"/>
                <w:sz w:val="18"/>
                <w:szCs w:val="18"/>
              </w:rPr>
              <w:t>TFM Stuart</w:t>
            </w:r>
            <w:r w:rsidR="008F4EBD">
              <w:rPr>
                <w:sz w:val="18"/>
                <w:szCs w:val="18"/>
              </w:rPr>
              <w:t>,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8464081" w14:textId="264EF8B1" w:rsidR="00E15BE2" w:rsidRPr="00A66A9C" w:rsidRDefault="00DF0A9D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008000"/>
                <w:sz w:val="18"/>
                <w:szCs w:val="18"/>
              </w:rPr>
              <w:t>WFM Lynnwood</w:t>
            </w:r>
            <w:r w:rsidRPr="00A66A9C">
              <w:rPr>
                <w:sz w:val="18"/>
                <w:szCs w:val="18"/>
              </w:rPr>
              <w:t xml:space="preserve"> (PNW) 12pm-3pm / </w:t>
            </w:r>
            <w:r w:rsidRPr="00C23308">
              <w:rPr>
                <w:b/>
                <w:color w:val="008000"/>
                <w:sz w:val="18"/>
                <w:szCs w:val="18"/>
              </w:rPr>
              <w:t>WFM Chelsea</w:t>
            </w:r>
            <w:r w:rsidRPr="00A66A9C">
              <w:rPr>
                <w:sz w:val="18"/>
                <w:szCs w:val="18"/>
              </w:rPr>
              <w:t xml:space="preserve"> 3pm-6pm</w:t>
            </w:r>
            <w:r w:rsidR="0061348A">
              <w:rPr>
                <w:sz w:val="18"/>
                <w:szCs w:val="18"/>
              </w:rPr>
              <w:t xml:space="preserve"> </w:t>
            </w:r>
            <w:r w:rsidR="008F4EBD">
              <w:rPr>
                <w:sz w:val="18"/>
                <w:szCs w:val="18"/>
              </w:rPr>
              <w:t xml:space="preserve">/ </w:t>
            </w:r>
            <w:r w:rsidR="008F4EBD" w:rsidRPr="00C23308">
              <w:rPr>
                <w:b/>
                <w:color w:val="0000FF"/>
                <w:sz w:val="18"/>
                <w:szCs w:val="18"/>
              </w:rPr>
              <w:t>TFM Tampa</w:t>
            </w:r>
            <w:r w:rsidR="008F4EBD">
              <w:rPr>
                <w:sz w:val="18"/>
                <w:szCs w:val="18"/>
              </w:rPr>
              <w:t xml:space="preserve">, 2pm-5pm / </w:t>
            </w:r>
            <w:r w:rsidR="008F4EBD" w:rsidRPr="00C23308">
              <w:rPr>
                <w:b/>
                <w:color w:val="0000FF"/>
                <w:sz w:val="18"/>
                <w:szCs w:val="18"/>
              </w:rPr>
              <w:t>TFM St. Petersburg</w:t>
            </w:r>
            <w:r w:rsidR="008F4EBD">
              <w:rPr>
                <w:sz w:val="18"/>
                <w:szCs w:val="18"/>
              </w:rPr>
              <w:t xml:space="preserve">, 2pm-5pm / </w:t>
            </w:r>
            <w:r w:rsidR="008F4EBD" w:rsidRPr="00C23308">
              <w:rPr>
                <w:b/>
                <w:color w:val="0000FF"/>
                <w:sz w:val="18"/>
                <w:szCs w:val="18"/>
              </w:rPr>
              <w:t>TFM Virginia Beach</w:t>
            </w:r>
            <w:r w:rsidR="008F4EBD">
              <w:rPr>
                <w:sz w:val="18"/>
                <w:szCs w:val="18"/>
              </w:rPr>
              <w:t>, 3pm-6pm</w:t>
            </w:r>
          </w:p>
        </w:tc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A2568A3" w14:textId="3EA76688" w:rsidR="00E15BE2" w:rsidRPr="00A66A9C" w:rsidRDefault="00F050D5" w:rsidP="00566EB4">
            <w:pPr>
              <w:rPr>
                <w:sz w:val="18"/>
                <w:szCs w:val="18"/>
              </w:rPr>
            </w:pPr>
            <w:r w:rsidRPr="00C23308">
              <w:rPr>
                <w:b/>
                <w:color w:val="FF0000"/>
                <w:sz w:val="18"/>
                <w:szCs w:val="18"/>
              </w:rPr>
              <w:t>Union Market 7</w:t>
            </w:r>
            <w:r w:rsidRPr="00C23308">
              <w:rPr>
                <w:b/>
                <w:color w:val="FF0000"/>
                <w:sz w:val="18"/>
                <w:szCs w:val="18"/>
                <w:vertAlign w:val="superscript"/>
              </w:rPr>
              <w:t>th</w:t>
            </w:r>
            <w:r w:rsidRPr="00C23308">
              <w:rPr>
                <w:b/>
                <w:color w:val="FF0000"/>
                <w:sz w:val="18"/>
                <w:szCs w:val="18"/>
              </w:rPr>
              <w:t xml:space="preserve"> Ave</w:t>
            </w:r>
            <w:r w:rsidRPr="0061348A">
              <w:rPr>
                <w:b/>
                <w:sz w:val="18"/>
                <w:szCs w:val="18"/>
              </w:rPr>
              <w:t xml:space="preserve"> </w:t>
            </w:r>
            <w:r w:rsidRPr="00A66A9C">
              <w:rPr>
                <w:sz w:val="18"/>
                <w:szCs w:val="18"/>
              </w:rPr>
              <w:t xml:space="preserve">3pm-6pm / </w:t>
            </w:r>
            <w:r w:rsidRPr="00C23308">
              <w:rPr>
                <w:b/>
                <w:color w:val="008000"/>
                <w:sz w:val="18"/>
                <w:szCs w:val="18"/>
              </w:rPr>
              <w:t>WFM Fresh Pond</w:t>
            </w:r>
            <w:r w:rsidRPr="00A66A9C">
              <w:rPr>
                <w:sz w:val="18"/>
                <w:szCs w:val="18"/>
              </w:rPr>
              <w:t xml:space="preserve"> 3pm-6pm MIRUS</w:t>
            </w:r>
            <w:r w:rsidR="008F4EBD">
              <w:rPr>
                <w:sz w:val="18"/>
                <w:szCs w:val="18"/>
              </w:rPr>
              <w:t xml:space="preserve"> / </w:t>
            </w:r>
            <w:r w:rsidR="008F4EBD" w:rsidRPr="00C23308">
              <w:rPr>
                <w:b/>
                <w:color w:val="0000FF"/>
                <w:sz w:val="18"/>
                <w:szCs w:val="18"/>
              </w:rPr>
              <w:t>TFM Midlothian</w:t>
            </w:r>
            <w:r w:rsidR="008F4EBD">
              <w:rPr>
                <w:sz w:val="18"/>
                <w:szCs w:val="18"/>
              </w:rPr>
              <w:t xml:space="preserve">, 12pm-3pm / </w:t>
            </w:r>
            <w:r w:rsidR="008F4EBD" w:rsidRPr="00C23308">
              <w:rPr>
                <w:b/>
                <w:color w:val="0000FF"/>
                <w:sz w:val="18"/>
                <w:szCs w:val="18"/>
              </w:rPr>
              <w:t>TFM Richmond</w:t>
            </w:r>
            <w:r w:rsidR="008F4EBD">
              <w:rPr>
                <w:sz w:val="18"/>
                <w:szCs w:val="18"/>
              </w:rPr>
              <w:t>, 4pm-7pm</w:t>
            </w:r>
          </w:p>
        </w:tc>
      </w:tr>
      <w:tr w:rsidR="0006738C" w14:paraId="00509010" w14:textId="77777777" w:rsidTr="00CA544B">
        <w:tc>
          <w:tcPr>
            <w:tcW w:w="714" w:type="pct"/>
            <w:tcBorders>
              <w:bottom w:val="nil"/>
            </w:tcBorders>
          </w:tcPr>
          <w:p w14:paraId="47F7DB0F" w14:textId="5E96D318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6B61D4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A9BA4B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6B61D4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009F6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6B61D4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6B61D4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94C763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6B61D4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5604B5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6B61D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A36176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6B61D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6" w:type="pct"/>
            <w:tcBorders>
              <w:bottom w:val="nil"/>
            </w:tcBorders>
          </w:tcPr>
          <w:p w14:paraId="182C8E0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6B61D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6B61D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06738C" w14:paraId="637A8B2C" w14:textId="77777777" w:rsidTr="00CA544B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DB3652B" w14:textId="404562BC" w:rsidR="00E15BE2" w:rsidRPr="00A66A9C" w:rsidRDefault="00DF0A9D" w:rsidP="00DB67F4">
            <w:pPr>
              <w:pStyle w:val="TableText"/>
              <w:rPr>
                <w:color w:val="auto"/>
              </w:rPr>
            </w:pPr>
            <w:r w:rsidRPr="00C23308">
              <w:rPr>
                <w:b/>
                <w:color w:val="FF0000"/>
              </w:rPr>
              <w:t>Union Market (Houston)</w:t>
            </w:r>
            <w:r w:rsidRPr="00A66A9C">
              <w:rPr>
                <w:color w:val="auto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63CF4AB" w14:textId="5393E901" w:rsidR="00E15BE2" w:rsidRPr="00F050D5" w:rsidRDefault="00F050D5" w:rsidP="00DB67F4">
            <w:pPr>
              <w:pStyle w:val="TableText"/>
              <w:rPr>
                <w:color w:val="auto"/>
              </w:rPr>
            </w:pPr>
            <w:r w:rsidRPr="00C23308">
              <w:rPr>
                <w:b/>
                <w:color w:val="008000"/>
              </w:rPr>
              <w:t>WFM Hollywood</w:t>
            </w:r>
            <w:r w:rsidRPr="00F050D5">
              <w:rPr>
                <w:color w:val="auto"/>
              </w:rPr>
              <w:t xml:space="preserve"> 4pm-7pm</w:t>
            </w:r>
            <w:r w:rsidR="0061348A">
              <w:rPr>
                <w:color w:val="auto"/>
              </w:rPr>
              <w:t xml:space="preserve"> / </w:t>
            </w:r>
            <w:r w:rsidR="0061348A" w:rsidRPr="00C23308">
              <w:rPr>
                <w:b/>
                <w:color w:val="008000"/>
              </w:rPr>
              <w:t>WFM Brighton</w:t>
            </w:r>
            <w:r w:rsidR="0061348A">
              <w:rPr>
                <w:color w:val="auto"/>
              </w:rPr>
              <w:t xml:space="preserve"> 4pm-7pm MIRUS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B83285F" w14:textId="77777777" w:rsidR="00E15BE2" w:rsidRDefault="00E15BE2" w:rsidP="00DB67F4">
            <w:pPr>
              <w:pStyle w:val="TableText"/>
            </w:pPr>
          </w:p>
          <w:p w14:paraId="71B0C60F" w14:textId="77777777" w:rsidR="00CA544B" w:rsidRDefault="00CA544B" w:rsidP="00DB67F4">
            <w:pPr>
              <w:pStyle w:val="TableText"/>
            </w:pPr>
          </w:p>
          <w:p w14:paraId="25AB2FE7" w14:textId="77777777" w:rsidR="00CA544B" w:rsidRDefault="00CA544B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3596D8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8CBF897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40C67D7" w14:textId="77777777" w:rsidR="00E15BE2" w:rsidRDefault="00E15BE2" w:rsidP="00DB67F4">
            <w:pPr>
              <w:pStyle w:val="TableText"/>
            </w:pPr>
          </w:p>
        </w:tc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</w:tcPr>
          <w:p w14:paraId="3AF85250" w14:textId="77777777" w:rsidR="00E15BE2" w:rsidRDefault="00E15BE2" w:rsidP="00DB67F4">
            <w:pPr>
              <w:pStyle w:val="TableText"/>
            </w:pPr>
          </w:p>
        </w:tc>
      </w:tr>
    </w:tbl>
    <w:p w14:paraId="1DB767BA" w14:textId="77777777" w:rsidR="009F0C0C" w:rsidRPr="00B209EC" w:rsidRDefault="009F0C0C"/>
    <w:sectPr w:rsidR="009F0C0C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4/30/2014"/>
    <w:docVar w:name="MonthStart" w:val="4/1/2014"/>
  </w:docVars>
  <w:rsids>
    <w:rsidRoot w:val="006B61D4"/>
    <w:rsid w:val="000204FE"/>
    <w:rsid w:val="00043743"/>
    <w:rsid w:val="0006738C"/>
    <w:rsid w:val="000773D4"/>
    <w:rsid w:val="000F4FC6"/>
    <w:rsid w:val="00121459"/>
    <w:rsid w:val="001215A1"/>
    <w:rsid w:val="0017296A"/>
    <w:rsid w:val="00174989"/>
    <w:rsid w:val="00200FF8"/>
    <w:rsid w:val="002011B4"/>
    <w:rsid w:val="002068BF"/>
    <w:rsid w:val="00213714"/>
    <w:rsid w:val="0023365C"/>
    <w:rsid w:val="002B586B"/>
    <w:rsid w:val="002B62C4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D44A3"/>
    <w:rsid w:val="00520A82"/>
    <w:rsid w:val="00524A04"/>
    <w:rsid w:val="00557BCC"/>
    <w:rsid w:val="00566EB4"/>
    <w:rsid w:val="00572A35"/>
    <w:rsid w:val="0058388E"/>
    <w:rsid w:val="005C1B94"/>
    <w:rsid w:val="0061348A"/>
    <w:rsid w:val="006160CB"/>
    <w:rsid w:val="006163BF"/>
    <w:rsid w:val="0068400C"/>
    <w:rsid w:val="006A0930"/>
    <w:rsid w:val="006A1B75"/>
    <w:rsid w:val="006A7184"/>
    <w:rsid w:val="006B25D0"/>
    <w:rsid w:val="006B61D4"/>
    <w:rsid w:val="006C6EEA"/>
    <w:rsid w:val="00706288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8F4EBD"/>
    <w:rsid w:val="00912793"/>
    <w:rsid w:val="00933303"/>
    <w:rsid w:val="0093570E"/>
    <w:rsid w:val="00936C70"/>
    <w:rsid w:val="00946682"/>
    <w:rsid w:val="00965B80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66A9C"/>
    <w:rsid w:val="00A75A9F"/>
    <w:rsid w:val="00A85B2B"/>
    <w:rsid w:val="00A97043"/>
    <w:rsid w:val="00AA2121"/>
    <w:rsid w:val="00AA53B9"/>
    <w:rsid w:val="00AF0045"/>
    <w:rsid w:val="00AF0C4A"/>
    <w:rsid w:val="00B209EC"/>
    <w:rsid w:val="00B375D1"/>
    <w:rsid w:val="00B70562"/>
    <w:rsid w:val="00B7165C"/>
    <w:rsid w:val="00B855BB"/>
    <w:rsid w:val="00BB14F0"/>
    <w:rsid w:val="00BB37A6"/>
    <w:rsid w:val="00BC037F"/>
    <w:rsid w:val="00BC2CE7"/>
    <w:rsid w:val="00BD7CCA"/>
    <w:rsid w:val="00C03D0D"/>
    <w:rsid w:val="00C23308"/>
    <w:rsid w:val="00C266D2"/>
    <w:rsid w:val="00C37CBA"/>
    <w:rsid w:val="00C763AE"/>
    <w:rsid w:val="00C769C3"/>
    <w:rsid w:val="00CA544B"/>
    <w:rsid w:val="00CA6150"/>
    <w:rsid w:val="00CF04D4"/>
    <w:rsid w:val="00D12AAE"/>
    <w:rsid w:val="00D33BC5"/>
    <w:rsid w:val="00D71DC8"/>
    <w:rsid w:val="00DA67B0"/>
    <w:rsid w:val="00DB67F4"/>
    <w:rsid w:val="00DE43E6"/>
    <w:rsid w:val="00DF0A9D"/>
    <w:rsid w:val="00E15BE2"/>
    <w:rsid w:val="00E20333"/>
    <w:rsid w:val="00E377EF"/>
    <w:rsid w:val="00E4512C"/>
    <w:rsid w:val="00E5740C"/>
    <w:rsid w:val="00ED63FD"/>
    <w:rsid w:val="00F04F4D"/>
    <w:rsid w:val="00F050D5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69442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668F3-32A2-D446-B764-116BA39D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67</TotalTime>
  <Pages>1</Pages>
  <Words>628</Words>
  <Characters>2695</Characters>
  <Application>Microsoft Macintosh Word</Application>
  <DocSecurity>0</DocSecurity>
  <Lines>898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13</cp:revision>
  <cp:lastPrinted>2014-04-04T18:17:00Z</cp:lastPrinted>
  <dcterms:created xsi:type="dcterms:W3CDTF">2014-03-03T16:50:00Z</dcterms:created>
  <dcterms:modified xsi:type="dcterms:W3CDTF">2014-04-21T13:48:00Z</dcterms:modified>
  <cp:category/>
</cp:coreProperties>
</file>